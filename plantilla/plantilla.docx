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0785476"/>
    <w:p w14:paraId="621ADCAE" w14:textId="64FEB555" w:rsidR="0087291B" w:rsidRPr="00032346" w:rsidRDefault="00E92FCE" w:rsidP="00813AAC">
      <w:pPr>
        <w:pStyle w:val="Ttulo"/>
        <w:spacing w:line="360" w:lineRule="auto"/>
        <w:rPr>
          <w:rFonts w:asciiTheme="minorHAnsi" w:hAnsiTheme="minorHAnsi" w:cstheme="minorHAnsi"/>
        </w:rPr>
      </w:pPr>
      <w:sdt>
        <w:sdtPr>
          <w:rPr>
            <w:rFonts w:asciiTheme="minorHAnsi" w:hAnsiTheme="minorHAnsi" w:cstheme="minorHAnsi"/>
          </w:rPr>
          <w:alias w:val="Título:"/>
          <w:tag w:val="Título:"/>
          <w:id w:val="726351117"/>
          <w:placeholder>
            <w:docPart w:val="13A16ED107374A689BB757207108C0F5"/>
          </w:placeholder>
          <w:dataBinding w:prefixMappings="xmlns:ns0='http://purl.org/dc/elements/1.1/' xmlns:ns1='http://schemas.openxmlformats.org/package/2006/metadata/core-properties' " w:xpath="/ns1:coreProperties[1]/ns0:title[1]" w:storeItemID="{6C3C8BC8-F283-45AE-878A-BAB7291924A1}"/>
          <w:text w:multiLine="1"/>
        </w:sdtPr>
        <w:sdtContent>
          <w:r w:rsidRPr="00E92FCE">
            <w:rPr>
              <w:rFonts w:asciiTheme="minorHAnsi" w:hAnsiTheme="minorHAnsi" w:cstheme="minorHAnsi"/>
            </w:rPr>
            <w:t>Preservando Nuestro Computador</w:t>
          </w:r>
          <w:r>
            <w:rPr>
              <w:rFonts w:asciiTheme="minorHAnsi" w:hAnsiTheme="minorHAnsi" w:cstheme="minorHAnsi"/>
            </w:rPr>
            <w:t>.</w:t>
          </w:r>
          <w:r w:rsidRPr="00E92FCE">
            <w:rPr>
              <w:rFonts w:asciiTheme="minorHAnsi" w:hAnsiTheme="minorHAnsi" w:cstheme="minorHAnsi"/>
            </w:rPr>
            <w:br/>
            <w:t>Sistemas Operativos y su Mantenimiento: Recursos y Herramientas</w:t>
          </w:r>
        </w:sdtContent>
      </w:sdt>
    </w:p>
    <w:p w14:paraId="3B90DC46" w14:textId="77777777" w:rsidR="0087291B" w:rsidRPr="00032346" w:rsidRDefault="0087291B" w:rsidP="00813AAC">
      <w:pPr>
        <w:pStyle w:val="Ttulo21"/>
        <w:spacing w:line="360" w:lineRule="auto"/>
        <w:rPr>
          <w:rFonts w:cstheme="minorHAnsi"/>
        </w:rPr>
      </w:pPr>
      <w:r w:rsidRPr="00032346">
        <w:rPr>
          <w:rFonts w:cstheme="minorHAnsi"/>
        </w:rPr>
        <w:t xml:space="preserve">Andrés Emilio Luna Castillo </w:t>
      </w:r>
    </w:p>
    <w:p w14:paraId="3F5F33D5" w14:textId="77777777" w:rsidR="0087291B" w:rsidRPr="00032346" w:rsidRDefault="0087291B" w:rsidP="00813AAC">
      <w:pPr>
        <w:pStyle w:val="Ttulo21"/>
        <w:spacing w:line="360" w:lineRule="auto"/>
        <w:rPr>
          <w:rFonts w:cstheme="minorHAnsi"/>
        </w:rPr>
      </w:pPr>
      <w:r w:rsidRPr="00032346">
        <w:rPr>
          <w:rFonts w:cstheme="minorHAnsi"/>
        </w:rPr>
        <w:t>CI: 28.152.526</w:t>
      </w:r>
    </w:p>
    <w:p w14:paraId="42545A61" w14:textId="77777777" w:rsidR="0087291B" w:rsidRPr="00032346" w:rsidRDefault="0087291B" w:rsidP="00813AAC">
      <w:pPr>
        <w:pStyle w:val="Ttulo21"/>
        <w:spacing w:line="360" w:lineRule="auto"/>
        <w:rPr>
          <w:rFonts w:cstheme="minorHAnsi"/>
        </w:rPr>
      </w:pPr>
      <w:r w:rsidRPr="00032346">
        <w:rPr>
          <w:rFonts w:cstheme="minorHAnsi"/>
        </w:rPr>
        <w:t>PNFI en Informática, Universidad Nacional Experimental de las Telecomunicaciones e Informática.</w:t>
      </w:r>
    </w:p>
    <w:p w14:paraId="391C1993" w14:textId="593A0CFC" w:rsidR="0087291B" w:rsidRPr="00032346" w:rsidRDefault="00E03567" w:rsidP="00813AAC">
      <w:pPr>
        <w:pStyle w:val="Ttulo21"/>
        <w:spacing w:line="360" w:lineRule="auto"/>
        <w:rPr>
          <w:rFonts w:cstheme="minorHAnsi"/>
        </w:rPr>
      </w:pPr>
      <w:r>
        <w:rPr>
          <w:rFonts w:cstheme="minorHAnsi"/>
        </w:rPr>
        <w:t xml:space="preserve">Arquitectura del Computador </w:t>
      </w:r>
      <w:r w:rsidR="0087291B" w:rsidRPr="00032346">
        <w:rPr>
          <w:rFonts w:cstheme="minorHAnsi"/>
        </w:rPr>
        <w:t xml:space="preserve">- Sección 6A </w:t>
      </w:r>
    </w:p>
    <w:p w14:paraId="060DEA2F" w14:textId="41ED38DF" w:rsidR="0087291B" w:rsidRPr="00032346" w:rsidRDefault="0087291B" w:rsidP="00813AAC">
      <w:pPr>
        <w:pStyle w:val="Ttulo21"/>
        <w:spacing w:line="360" w:lineRule="auto"/>
        <w:rPr>
          <w:rFonts w:cstheme="minorHAnsi"/>
        </w:rPr>
      </w:pPr>
      <w:r w:rsidRPr="00032346">
        <w:rPr>
          <w:rFonts w:cstheme="minorHAnsi"/>
        </w:rPr>
        <w:t xml:space="preserve">Prof. </w:t>
      </w:r>
      <w:r w:rsidR="00E03567" w:rsidRPr="00E03567">
        <w:rPr>
          <w:rFonts w:cstheme="minorHAnsi"/>
        </w:rPr>
        <w:t>Jenrry Heres</w:t>
      </w:r>
    </w:p>
    <w:p w14:paraId="705F7BBC" w14:textId="75529B5D" w:rsidR="00E81978" w:rsidRPr="00032346" w:rsidRDefault="00020CB5" w:rsidP="00813AAC">
      <w:pPr>
        <w:pStyle w:val="Ttulo21"/>
        <w:spacing w:line="360" w:lineRule="auto"/>
        <w:rPr>
          <w:rFonts w:cstheme="minorHAnsi"/>
        </w:rPr>
      </w:pPr>
      <w:r>
        <w:rPr>
          <w:rFonts w:cstheme="minorHAnsi"/>
        </w:rPr>
        <w:t>20 de j</w:t>
      </w:r>
      <w:r w:rsidR="0087291B" w:rsidRPr="00032346">
        <w:rPr>
          <w:rFonts w:cstheme="minorHAnsi"/>
        </w:rPr>
        <w:t>u</w:t>
      </w:r>
      <w:r w:rsidR="00E03567">
        <w:rPr>
          <w:rFonts w:cstheme="minorHAnsi"/>
        </w:rPr>
        <w:t>l</w:t>
      </w:r>
      <w:r w:rsidR="0087291B" w:rsidRPr="00032346">
        <w:rPr>
          <w:rFonts w:cstheme="minorHAnsi"/>
        </w:rPr>
        <w:t>io</w:t>
      </w:r>
      <w:r>
        <w:rPr>
          <w:rFonts w:cstheme="minorHAnsi"/>
        </w:rPr>
        <w:t xml:space="preserve"> del</w:t>
      </w:r>
      <w:r w:rsidR="0087291B" w:rsidRPr="00032346">
        <w:rPr>
          <w:rFonts w:cstheme="minorHAnsi"/>
        </w:rPr>
        <w:t xml:space="preserve"> 2023</w:t>
      </w:r>
    </w:p>
    <w:bookmarkEnd w:id="0"/>
    <w:p w14:paraId="1A6EDF6E" w14:textId="5460DC6C" w:rsidR="00E81978" w:rsidRPr="00032346" w:rsidRDefault="00000000" w:rsidP="00813AAC">
      <w:pPr>
        <w:pStyle w:val="Ttulodeseccin"/>
        <w:spacing w:line="360" w:lineRule="auto"/>
        <w:rPr>
          <w:rFonts w:asciiTheme="minorHAnsi" w:hAnsiTheme="minorHAnsi" w:cstheme="minorHAnsi"/>
        </w:rPr>
      </w:pPr>
      <w:sdt>
        <w:sdtPr>
          <w:rPr>
            <w:rFonts w:asciiTheme="minorHAnsi" w:hAnsiTheme="minorHAnsi" w:cstheme="minorHAnsi"/>
          </w:rPr>
          <w:alias w:val="Título de sección:"/>
          <w:tag w:val="Título de sección:"/>
          <w:id w:val="984196707"/>
          <w:placeholder>
            <w:docPart w:val="9A69837E17754F779DF4DBB4DFF335C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92FCE">
            <w:rPr>
              <w:rFonts w:asciiTheme="minorHAnsi" w:hAnsiTheme="minorHAnsi" w:cstheme="minorHAnsi"/>
            </w:rPr>
            <w:t>Preservando Nuestro Computador.</w:t>
          </w:r>
          <w:r w:rsidR="00E92FCE">
            <w:rPr>
              <w:rFonts w:asciiTheme="minorHAnsi" w:hAnsiTheme="minorHAnsi" w:cstheme="minorHAnsi"/>
            </w:rPr>
            <w:br/>
            <w:t>Sistemas Operativos y su Mantenimiento: Recursos y Herramientas</w:t>
          </w:r>
        </w:sdtContent>
      </w:sdt>
    </w:p>
    <w:p w14:paraId="2A7E3955" w14:textId="189B8C5B" w:rsidR="00E81978" w:rsidRPr="00032346" w:rsidRDefault="00E92FCE" w:rsidP="00813AAC">
      <w:pPr>
        <w:pStyle w:val="Ttulo1"/>
        <w:spacing w:line="360" w:lineRule="auto"/>
        <w:rPr>
          <w:rFonts w:asciiTheme="minorHAnsi" w:hAnsiTheme="minorHAnsi" w:cstheme="minorHAnsi"/>
        </w:rPr>
      </w:pPr>
      <w:r>
        <w:rPr>
          <w:rFonts w:asciiTheme="minorHAnsi" w:hAnsiTheme="minorHAnsi" w:cstheme="minorHAnsi"/>
        </w:rPr>
        <w:t xml:space="preserve">Máquinas Virtuales y </w:t>
      </w:r>
      <w:r w:rsidR="00682C12">
        <w:rPr>
          <w:rFonts w:asciiTheme="minorHAnsi" w:hAnsiTheme="minorHAnsi" w:cstheme="minorHAnsi"/>
        </w:rPr>
        <w:t>S</w:t>
      </w:r>
      <w:r>
        <w:rPr>
          <w:rFonts w:asciiTheme="minorHAnsi" w:hAnsiTheme="minorHAnsi" w:cstheme="minorHAnsi"/>
        </w:rPr>
        <w:t>istemas Operativos.</w:t>
      </w:r>
    </w:p>
    <w:p w14:paraId="4530DB71" w14:textId="77777777" w:rsidR="00361995" w:rsidRPr="00032346" w:rsidRDefault="00361995" w:rsidP="00813AAC">
      <w:pPr>
        <w:spacing w:line="360" w:lineRule="auto"/>
        <w:rPr>
          <w:rFonts w:cstheme="minorHAnsi"/>
        </w:rPr>
      </w:pPr>
    </w:p>
    <w:p w14:paraId="3B66DC0A" w14:textId="77777777" w:rsidR="00E92FCE" w:rsidRPr="00E03567" w:rsidRDefault="00E92FCE" w:rsidP="00E92FCE">
      <w:pPr>
        <w:spacing w:line="360" w:lineRule="auto"/>
        <w:rPr>
          <w:rFonts w:cstheme="minorHAnsi"/>
        </w:rPr>
      </w:pPr>
      <w:r w:rsidRPr="00E03567">
        <w:rPr>
          <w:rFonts w:cstheme="minorHAnsi"/>
        </w:rPr>
        <w:t>Las máquinas virtuales son programas que permiten ejecutar sistemas operativos dentro de otros sistemas operativos, simulando el hardware necesario. Estas máquinas tienen varias ventajas, como la posibilidad de probar diferentes sistemas operativos sin modificar el sistema principal, aislar procesos y aplicaciones que puedan ser peligrosos o incompatibles, o crear entornos de desarrollo y pruebas más fácilmente.</w:t>
      </w:r>
    </w:p>
    <w:p w14:paraId="74144EE9" w14:textId="77777777" w:rsidR="00E92FCE" w:rsidRPr="00E03567" w:rsidRDefault="00E92FCE" w:rsidP="00E92FCE">
      <w:pPr>
        <w:spacing w:line="360" w:lineRule="auto"/>
        <w:rPr>
          <w:rFonts w:cstheme="minorHAnsi"/>
        </w:rPr>
      </w:pPr>
    </w:p>
    <w:p w14:paraId="4A243455" w14:textId="77777777" w:rsidR="00E92FCE" w:rsidRPr="00E03567" w:rsidRDefault="00E92FCE" w:rsidP="00E92FCE">
      <w:pPr>
        <w:spacing w:line="360" w:lineRule="auto"/>
        <w:rPr>
          <w:rFonts w:cstheme="minorHAnsi"/>
        </w:rPr>
      </w:pPr>
      <w:r w:rsidRPr="00E03567">
        <w:rPr>
          <w:rFonts w:cstheme="minorHAnsi"/>
        </w:rPr>
        <w:t>Los sistemas operativos Windows y Debian son dos ejemplos de sistemas operativos que se pueden instalar en una máquina virtual. Windows es el sistema operativo más popular y utilizado en el mundo, desarrollado por Microsoft. Ofrece una interfaz gráfica de usuario intuitiva y compatible con la mayoría de los programas y dispositivos. Debian es un sistema operativo basado en Linux, desarrollado por una comunidad de voluntarios. Es uno de los sistemas operativos más estables y seguros, y ofrece una gran variedad de paquetes de software libre.</w:t>
      </w:r>
    </w:p>
    <w:p w14:paraId="69F88C19" w14:textId="77777777" w:rsidR="00E92FCE" w:rsidRPr="00E03567" w:rsidRDefault="00E92FCE" w:rsidP="00E92FCE">
      <w:pPr>
        <w:spacing w:line="360" w:lineRule="auto"/>
        <w:rPr>
          <w:rFonts w:cstheme="minorHAnsi"/>
        </w:rPr>
      </w:pPr>
    </w:p>
    <w:p w14:paraId="7F239882" w14:textId="77777777" w:rsidR="00E92FCE" w:rsidRDefault="00E92FCE" w:rsidP="00E92FCE">
      <w:pPr>
        <w:spacing w:line="360" w:lineRule="auto"/>
        <w:rPr>
          <w:rFonts w:cstheme="minorHAnsi"/>
        </w:rPr>
      </w:pPr>
      <w:r w:rsidRPr="00E03567">
        <w:rPr>
          <w:rFonts w:cstheme="minorHAnsi"/>
        </w:rPr>
        <w:t>La administración básica de Linux implica conocer los comandos y herramientas que permiten gestionar el sistema operativo desde la terminal o consola. Algunos de los comandos más importantes son:</w:t>
      </w:r>
    </w:p>
    <w:p w14:paraId="78613444" w14:textId="77777777" w:rsidR="00C63E81" w:rsidRDefault="00C63E81" w:rsidP="00E92FCE">
      <w:pPr>
        <w:spacing w:line="360" w:lineRule="auto"/>
        <w:rPr>
          <w:rFonts w:cstheme="minorHAnsi"/>
        </w:rPr>
      </w:pPr>
    </w:p>
    <w:p w14:paraId="139EB5FB"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ls</w:t>
      </w:r>
      <w:proofErr w:type="spellEnd"/>
      <w:r w:rsidRPr="00C7337D">
        <w:rPr>
          <w:rFonts w:cstheme="minorHAnsi"/>
        </w:rPr>
        <w:t>, para listar los archivos y directorios.</w:t>
      </w:r>
    </w:p>
    <w:p w14:paraId="4AB8104F" w14:textId="77777777" w:rsidR="00E92FCE" w:rsidRPr="00C7337D" w:rsidRDefault="00E92FCE" w:rsidP="00E92FCE">
      <w:pPr>
        <w:pStyle w:val="Prrafodelista"/>
        <w:numPr>
          <w:ilvl w:val="0"/>
          <w:numId w:val="23"/>
        </w:numPr>
        <w:spacing w:line="360" w:lineRule="auto"/>
        <w:rPr>
          <w:rFonts w:cstheme="minorHAnsi"/>
        </w:rPr>
      </w:pPr>
      <w:r w:rsidRPr="00C7337D">
        <w:rPr>
          <w:rFonts w:cstheme="minorHAnsi"/>
        </w:rPr>
        <w:t>cd, para cambiar de directorio.</w:t>
      </w:r>
    </w:p>
    <w:p w14:paraId="12569466"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cp</w:t>
      </w:r>
      <w:proofErr w:type="spellEnd"/>
      <w:r w:rsidRPr="00C7337D">
        <w:rPr>
          <w:rFonts w:cstheme="minorHAnsi"/>
        </w:rPr>
        <w:t xml:space="preserve">, para copiar archivos. </w:t>
      </w:r>
    </w:p>
    <w:p w14:paraId="1E87BD89"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mv</w:t>
      </w:r>
      <w:proofErr w:type="spellEnd"/>
      <w:r w:rsidRPr="00C7337D">
        <w:rPr>
          <w:rFonts w:cstheme="minorHAnsi"/>
        </w:rPr>
        <w:t>, para mover o renombrar archivos.</w:t>
      </w:r>
    </w:p>
    <w:p w14:paraId="587EF840"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rm</w:t>
      </w:r>
      <w:proofErr w:type="spellEnd"/>
      <w:r w:rsidRPr="00C7337D">
        <w:rPr>
          <w:rFonts w:cstheme="minorHAnsi"/>
        </w:rPr>
        <w:t>, para borrar archivos.</w:t>
      </w:r>
    </w:p>
    <w:p w14:paraId="1A069408"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mkdir</w:t>
      </w:r>
      <w:proofErr w:type="spellEnd"/>
      <w:r w:rsidRPr="00C7337D">
        <w:rPr>
          <w:rFonts w:cstheme="minorHAnsi"/>
        </w:rPr>
        <w:t>, para crear directorios.</w:t>
      </w:r>
    </w:p>
    <w:p w14:paraId="0969B626"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rmdir</w:t>
      </w:r>
      <w:proofErr w:type="spellEnd"/>
      <w:r w:rsidRPr="00C7337D">
        <w:rPr>
          <w:rFonts w:cstheme="minorHAnsi"/>
        </w:rPr>
        <w:t>, para borrar directorios.</w:t>
      </w:r>
    </w:p>
    <w:p w14:paraId="377D8EF8"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chmod</w:t>
      </w:r>
      <w:proofErr w:type="spellEnd"/>
      <w:r w:rsidRPr="00C7337D">
        <w:rPr>
          <w:rFonts w:cstheme="minorHAnsi"/>
        </w:rPr>
        <w:t>, para cambiar los permisos de los archivos.</w:t>
      </w:r>
    </w:p>
    <w:p w14:paraId="66E29EA7"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ps</w:t>
      </w:r>
      <w:proofErr w:type="spellEnd"/>
      <w:r w:rsidRPr="00C7337D">
        <w:rPr>
          <w:rFonts w:cstheme="minorHAnsi"/>
        </w:rPr>
        <w:t>, para ver los procesos en ejecución.</w:t>
      </w:r>
    </w:p>
    <w:p w14:paraId="1EED4F5A"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kill</w:t>
      </w:r>
      <w:proofErr w:type="spellEnd"/>
      <w:r w:rsidRPr="00C7337D">
        <w:rPr>
          <w:rFonts w:cstheme="minorHAnsi"/>
        </w:rPr>
        <w:t>, para terminar un proceso.</w:t>
      </w:r>
    </w:p>
    <w:p w14:paraId="1109EBA4" w14:textId="77777777" w:rsidR="00E92FCE" w:rsidRPr="00C7337D" w:rsidRDefault="00E92FCE" w:rsidP="00E92FCE">
      <w:pPr>
        <w:pStyle w:val="Prrafodelista"/>
        <w:numPr>
          <w:ilvl w:val="0"/>
          <w:numId w:val="23"/>
        </w:numPr>
        <w:spacing w:line="360" w:lineRule="auto"/>
        <w:rPr>
          <w:rFonts w:cstheme="minorHAnsi"/>
        </w:rPr>
      </w:pPr>
      <w:r w:rsidRPr="00C7337D">
        <w:rPr>
          <w:rFonts w:cstheme="minorHAnsi"/>
        </w:rPr>
        <w:t>top, para ver el uso de recursos del sistema.</w:t>
      </w:r>
    </w:p>
    <w:p w14:paraId="44A1B20B" w14:textId="77777777" w:rsidR="00E92FCE" w:rsidRPr="00C7337D" w:rsidRDefault="00E92FCE" w:rsidP="00E92FCE">
      <w:pPr>
        <w:pStyle w:val="Prrafodelista"/>
        <w:numPr>
          <w:ilvl w:val="0"/>
          <w:numId w:val="23"/>
        </w:numPr>
        <w:spacing w:line="360" w:lineRule="auto"/>
        <w:rPr>
          <w:rFonts w:cstheme="minorHAnsi"/>
        </w:rPr>
      </w:pPr>
      <w:r w:rsidRPr="00C7337D">
        <w:rPr>
          <w:rFonts w:cstheme="minorHAnsi"/>
        </w:rPr>
        <w:lastRenderedPageBreak/>
        <w:t>ping, para comprobar la conectividad con otro equipo.</w:t>
      </w:r>
    </w:p>
    <w:p w14:paraId="0A382412"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ssh</w:t>
      </w:r>
      <w:proofErr w:type="spellEnd"/>
      <w:r w:rsidRPr="00C7337D">
        <w:rPr>
          <w:rFonts w:cstheme="minorHAnsi"/>
        </w:rPr>
        <w:t>, para acceder a otro equipo de forma remota.</w:t>
      </w:r>
    </w:p>
    <w:p w14:paraId="26CC7260"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scp</w:t>
      </w:r>
      <w:proofErr w:type="spellEnd"/>
      <w:r w:rsidRPr="00C7337D">
        <w:rPr>
          <w:rFonts w:cstheme="minorHAnsi"/>
        </w:rPr>
        <w:t xml:space="preserve">, para copiar archivos entre equipos remotos. </w:t>
      </w:r>
    </w:p>
    <w:p w14:paraId="0C4C8A52"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tar</w:t>
      </w:r>
      <w:proofErr w:type="spellEnd"/>
      <w:r w:rsidRPr="00C7337D">
        <w:rPr>
          <w:rFonts w:cstheme="minorHAnsi"/>
        </w:rPr>
        <w:t>, para comprimir o descomprimir archivos.</w:t>
      </w:r>
    </w:p>
    <w:p w14:paraId="6F631D2A" w14:textId="77777777" w:rsidR="00E92FCE" w:rsidRPr="00C7337D" w:rsidRDefault="00E92FCE" w:rsidP="00E92FCE">
      <w:pPr>
        <w:pStyle w:val="Prrafodelista"/>
        <w:numPr>
          <w:ilvl w:val="0"/>
          <w:numId w:val="23"/>
        </w:numPr>
        <w:spacing w:line="360" w:lineRule="auto"/>
        <w:rPr>
          <w:rFonts w:cstheme="minorHAnsi"/>
        </w:rPr>
      </w:pPr>
      <w:r w:rsidRPr="00C7337D">
        <w:rPr>
          <w:rFonts w:cstheme="minorHAnsi"/>
        </w:rPr>
        <w:t>grep, para buscar cadenas de texto en un archivo o salida.</w:t>
      </w:r>
    </w:p>
    <w:p w14:paraId="4862C8FF" w14:textId="77777777" w:rsidR="00E92FCE" w:rsidRPr="00C7337D" w:rsidRDefault="00E92FCE" w:rsidP="00E92FCE">
      <w:pPr>
        <w:pStyle w:val="Prrafodelista"/>
        <w:numPr>
          <w:ilvl w:val="0"/>
          <w:numId w:val="23"/>
        </w:numPr>
        <w:spacing w:line="360" w:lineRule="auto"/>
        <w:rPr>
          <w:rFonts w:cstheme="minorHAnsi"/>
        </w:rPr>
      </w:pPr>
      <w:proofErr w:type="spellStart"/>
      <w:r w:rsidRPr="00C7337D">
        <w:rPr>
          <w:rFonts w:cstheme="minorHAnsi"/>
        </w:rPr>
        <w:t>find</w:t>
      </w:r>
      <w:proofErr w:type="spellEnd"/>
      <w:r w:rsidRPr="00C7337D">
        <w:rPr>
          <w:rFonts w:cstheme="minorHAnsi"/>
        </w:rPr>
        <w:t>, para buscar archivos que cumplan ciertos criterios; etc.</w:t>
      </w:r>
    </w:p>
    <w:p w14:paraId="7C6F6063" w14:textId="77777777" w:rsidR="00C63E81" w:rsidRDefault="00C63E81" w:rsidP="00E92FCE">
      <w:pPr>
        <w:spacing w:line="360" w:lineRule="auto"/>
        <w:rPr>
          <w:rFonts w:cstheme="minorHAnsi"/>
        </w:rPr>
      </w:pPr>
    </w:p>
    <w:p w14:paraId="2329A2AA" w14:textId="77777777" w:rsidR="00C63E81" w:rsidRDefault="00C63E81" w:rsidP="00E92FCE">
      <w:pPr>
        <w:spacing w:line="360" w:lineRule="auto"/>
        <w:rPr>
          <w:rFonts w:cstheme="minorHAnsi"/>
        </w:rPr>
      </w:pPr>
    </w:p>
    <w:p w14:paraId="4148D49B" w14:textId="7B5D076C" w:rsidR="00E92FCE" w:rsidRPr="00E92FCE" w:rsidRDefault="00E92FCE" w:rsidP="00E92FCE">
      <w:pPr>
        <w:pStyle w:val="Ttulo1"/>
        <w:spacing w:line="360" w:lineRule="auto"/>
        <w:rPr>
          <w:rFonts w:asciiTheme="minorHAnsi" w:hAnsiTheme="minorHAnsi" w:cstheme="minorHAnsi"/>
        </w:rPr>
      </w:pPr>
      <w:bookmarkStart w:id="1" w:name="_Hlk140781726"/>
      <w:r>
        <w:rPr>
          <w:rFonts w:asciiTheme="minorHAnsi" w:hAnsiTheme="minorHAnsi" w:cstheme="minorHAnsi"/>
        </w:rPr>
        <w:t>Mantenimiento Preventivo y Correctivo</w:t>
      </w:r>
      <w:r>
        <w:rPr>
          <w:rFonts w:asciiTheme="minorHAnsi" w:hAnsiTheme="minorHAnsi" w:cstheme="minorHAnsi"/>
        </w:rPr>
        <w:t>.</w:t>
      </w:r>
    </w:p>
    <w:bookmarkEnd w:id="1"/>
    <w:p w14:paraId="66305746" w14:textId="77777777" w:rsidR="00E92FCE" w:rsidRPr="00E03567" w:rsidRDefault="00E92FCE" w:rsidP="00E92FCE">
      <w:pPr>
        <w:spacing w:line="360" w:lineRule="auto"/>
        <w:rPr>
          <w:rFonts w:cstheme="minorHAnsi"/>
        </w:rPr>
      </w:pPr>
    </w:p>
    <w:p w14:paraId="0DB902EC" w14:textId="77777777" w:rsidR="00E92FCE" w:rsidRDefault="00E92FCE" w:rsidP="00E92FCE">
      <w:pPr>
        <w:spacing w:line="360" w:lineRule="auto"/>
        <w:rPr>
          <w:rFonts w:cstheme="minorHAnsi"/>
        </w:rPr>
      </w:pPr>
      <w:r w:rsidRPr="00E03567">
        <w:rPr>
          <w:rFonts w:cstheme="minorHAnsi"/>
        </w:rPr>
        <w:t xml:space="preserve">El mantenimiento preventivo y correctivo es el conjunto de acciones que se realizan para asegurar el buen funcionamiento de un equipo informático y evitar posibles fallos o averías. El mantenimiento preventivo consiste en revisar periódicamente el estado del equipo, limpiarlo de polvo y suciedad, actualizar el software y los controladores, hacer copias de seguridad de los datos importantes, desfragmentar el disco duro, eliminar archivos temporales y programas innecesarios, etc. </w:t>
      </w:r>
    </w:p>
    <w:p w14:paraId="535EFE12" w14:textId="3C73F0E7" w:rsidR="00E92FCE" w:rsidRPr="00C63E81" w:rsidRDefault="00E92FCE" w:rsidP="00C63E81">
      <w:pPr>
        <w:spacing w:line="360" w:lineRule="auto"/>
        <w:rPr>
          <w:rFonts w:cstheme="minorHAnsi"/>
        </w:rPr>
      </w:pPr>
      <w:r w:rsidRPr="00E03567">
        <w:rPr>
          <w:rFonts w:cstheme="minorHAnsi"/>
        </w:rPr>
        <w:t>El mantenimiento correctivo consiste en reparar o reemplazar las piezas o componentes que hayan fallado o se hayan dañado, como el disco duro, la memoria RAM, la fuente de alimentación, el ventilador, la pantalla, el teclado, etc.</w:t>
      </w:r>
    </w:p>
    <w:p w14:paraId="40E6EDFD" w14:textId="77777777" w:rsidR="00C63E81" w:rsidRPr="00AB5BA3" w:rsidRDefault="00C63E81" w:rsidP="00C63E81"/>
    <w:p w14:paraId="7644CAB0" w14:textId="2413611A" w:rsidR="00C63E81" w:rsidRPr="00AB5BA3" w:rsidRDefault="00C63E81" w:rsidP="00C63E81">
      <w:pPr>
        <w:pStyle w:val="Ttulo2"/>
      </w:pPr>
      <w:r w:rsidRPr="00C63E81">
        <w:t>Mantenimiento Preventivo</w:t>
      </w:r>
      <w:r>
        <w:t>: Recomendaciones.</w:t>
      </w:r>
    </w:p>
    <w:p w14:paraId="62DFDB24" w14:textId="77777777" w:rsidR="00C63E81" w:rsidRDefault="00C63E81" w:rsidP="00E92FCE">
      <w:pPr>
        <w:spacing w:line="360" w:lineRule="auto"/>
        <w:rPr>
          <w:rFonts w:cstheme="minorHAnsi"/>
        </w:rPr>
      </w:pPr>
    </w:p>
    <w:p w14:paraId="51126889" w14:textId="5050DA65" w:rsidR="00C63E81" w:rsidRDefault="002D7163" w:rsidP="00C63E81">
      <w:pPr>
        <w:spacing w:line="360" w:lineRule="auto"/>
        <w:rPr>
          <w:rFonts w:cstheme="minorHAnsi"/>
        </w:rPr>
      </w:pPr>
      <w:r w:rsidRPr="002D7163">
        <w:rPr>
          <w:rFonts w:cstheme="minorHAnsi"/>
        </w:rPr>
        <w:t>El mantenimiento preventivo es un conjunto de tareas que se realizan periódicamente para evitar futuras fallas o anomalías en los equipos o instalaciones</w:t>
      </w:r>
      <w:r w:rsidR="00C63E81" w:rsidRPr="00C63E81">
        <w:rPr>
          <w:rFonts w:cstheme="minorHAnsi"/>
        </w:rPr>
        <w:t>. Algunas de las recomendaciones más importantes para el mantenimiento preventivo son:</w:t>
      </w:r>
    </w:p>
    <w:p w14:paraId="4C8DB8B7" w14:textId="77777777" w:rsidR="00C63E81" w:rsidRPr="00C63E81" w:rsidRDefault="00C63E81" w:rsidP="00C63E81">
      <w:pPr>
        <w:spacing w:line="360" w:lineRule="auto"/>
        <w:rPr>
          <w:rFonts w:cstheme="minorHAnsi"/>
        </w:rPr>
      </w:pPr>
    </w:p>
    <w:p w14:paraId="4A413320" w14:textId="65DA636A" w:rsidR="00C63E81" w:rsidRPr="00C63E81" w:rsidRDefault="00C63E81" w:rsidP="00C63E81">
      <w:pPr>
        <w:pStyle w:val="Prrafodelista"/>
        <w:numPr>
          <w:ilvl w:val="0"/>
          <w:numId w:val="23"/>
        </w:numPr>
        <w:spacing w:line="360" w:lineRule="auto"/>
        <w:rPr>
          <w:rFonts w:cstheme="minorHAnsi"/>
        </w:rPr>
      </w:pPr>
      <w:r w:rsidRPr="00C63E81">
        <w:rPr>
          <w:rFonts w:cstheme="minorHAnsi"/>
        </w:rPr>
        <w:t>Seguir las instrucciones del fabricante o proveedor sobre el uso, limpieza y revisión de los equipos o instalaciones.</w:t>
      </w:r>
    </w:p>
    <w:p w14:paraId="425326EB" w14:textId="3EA0EDF7" w:rsidR="00C63E81" w:rsidRPr="00C63E81" w:rsidRDefault="00C63E81" w:rsidP="00C63E81">
      <w:pPr>
        <w:pStyle w:val="Prrafodelista"/>
        <w:numPr>
          <w:ilvl w:val="0"/>
          <w:numId w:val="23"/>
        </w:numPr>
        <w:spacing w:line="360" w:lineRule="auto"/>
        <w:rPr>
          <w:rFonts w:cstheme="minorHAnsi"/>
        </w:rPr>
      </w:pPr>
      <w:r w:rsidRPr="00C63E81">
        <w:rPr>
          <w:rFonts w:cstheme="minorHAnsi"/>
        </w:rPr>
        <w:t>Establecer un plan de mantenimiento preventivo que contemple las actividades, frecuencias, responsables y recursos necesarios para su ejecución.</w:t>
      </w:r>
    </w:p>
    <w:p w14:paraId="0B08EC7A" w14:textId="67195B9D" w:rsidR="00C63E81" w:rsidRPr="00C63E81" w:rsidRDefault="00C63E81" w:rsidP="00C63E81">
      <w:pPr>
        <w:pStyle w:val="Prrafodelista"/>
        <w:numPr>
          <w:ilvl w:val="0"/>
          <w:numId w:val="23"/>
        </w:numPr>
        <w:spacing w:line="360" w:lineRule="auto"/>
        <w:rPr>
          <w:rFonts w:cstheme="minorHAnsi"/>
        </w:rPr>
      </w:pPr>
      <w:r w:rsidRPr="00C63E81">
        <w:rPr>
          <w:rFonts w:cstheme="minorHAnsi"/>
        </w:rPr>
        <w:t>Realizar las inspecciones visuales, funcionales y técnicas de los equipos o instalaciones según el plan de mantenimiento preventivo.</w:t>
      </w:r>
    </w:p>
    <w:p w14:paraId="7064B565" w14:textId="76AE0FEA" w:rsidR="00C63E81" w:rsidRPr="00C63E81" w:rsidRDefault="00C63E81" w:rsidP="00C63E81">
      <w:pPr>
        <w:pStyle w:val="Prrafodelista"/>
        <w:numPr>
          <w:ilvl w:val="0"/>
          <w:numId w:val="23"/>
        </w:numPr>
        <w:spacing w:line="360" w:lineRule="auto"/>
        <w:rPr>
          <w:rFonts w:cstheme="minorHAnsi"/>
        </w:rPr>
      </w:pPr>
      <w:r w:rsidRPr="00C63E81">
        <w:rPr>
          <w:rFonts w:cstheme="minorHAnsi"/>
        </w:rPr>
        <w:lastRenderedPageBreak/>
        <w:t>Detectar y corregir a tiempo cualquier anomalía, desgaste o deterioro que pueda afectar el rendimiento o la seguridad de los equipos o instalaciones.</w:t>
      </w:r>
    </w:p>
    <w:p w14:paraId="6CC5D4EA" w14:textId="1A504965" w:rsidR="00C63E81" w:rsidRDefault="00C63E81" w:rsidP="00C63E81">
      <w:pPr>
        <w:pStyle w:val="Prrafodelista"/>
        <w:numPr>
          <w:ilvl w:val="0"/>
          <w:numId w:val="23"/>
        </w:numPr>
        <w:spacing w:line="360" w:lineRule="auto"/>
        <w:rPr>
          <w:rFonts w:cstheme="minorHAnsi"/>
        </w:rPr>
      </w:pPr>
      <w:r w:rsidRPr="00C63E81">
        <w:rPr>
          <w:rFonts w:cstheme="minorHAnsi"/>
        </w:rPr>
        <w:t>Llevar un registro histórico de las acciones de mantenimiento preventivo realizadas, así como de las incidencias, reparaciones o sustituciones que se hayan efectuado.</w:t>
      </w:r>
    </w:p>
    <w:p w14:paraId="58D997A1" w14:textId="77777777" w:rsidR="002D7163" w:rsidRPr="00AB5BA3" w:rsidRDefault="002D7163" w:rsidP="002D7163">
      <w:pPr>
        <w:ind w:firstLine="0"/>
      </w:pPr>
    </w:p>
    <w:p w14:paraId="2E9AD268" w14:textId="062648DB" w:rsidR="002D7163" w:rsidRPr="00AB5BA3" w:rsidRDefault="002D7163" w:rsidP="002D7163">
      <w:pPr>
        <w:pStyle w:val="Ttulo2"/>
      </w:pPr>
      <w:r w:rsidRPr="00C63E81">
        <w:t xml:space="preserve">Mantenimiento </w:t>
      </w:r>
      <w:r>
        <w:t>Correctivo</w:t>
      </w:r>
      <w:r>
        <w:t>: Recomendaciones.</w:t>
      </w:r>
    </w:p>
    <w:p w14:paraId="27AA35B5" w14:textId="77777777" w:rsidR="002D7163" w:rsidRDefault="002D7163" w:rsidP="002D7163">
      <w:pPr>
        <w:spacing w:line="360" w:lineRule="auto"/>
        <w:rPr>
          <w:rFonts w:cstheme="minorHAnsi"/>
        </w:rPr>
      </w:pPr>
    </w:p>
    <w:p w14:paraId="3AA2E02F" w14:textId="77777777" w:rsidR="002D7163" w:rsidRPr="002D7163" w:rsidRDefault="002D7163" w:rsidP="002D7163">
      <w:pPr>
        <w:spacing w:line="360" w:lineRule="auto"/>
        <w:rPr>
          <w:rFonts w:cstheme="minorHAnsi"/>
        </w:rPr>
      </w:pPr>
      <w:r w:rsidRPr="002D7163">
        <w:rPr>
          <w:rFonts w:cstheme="minorHAnsi"/>
        </w:rPr>
        <w:t>El mantenimiento correctivo es el conjunto de acciones que se realizan para reparar una avería o un fallo en un equipo o sistema. El objetivo del mantenimiento correctivo es restablecer el funcionamiento óptimo del equipo o sistema lo antes posible y con el menor costo posible. Algunas recomendaciones para el mantenimiento correctivo son:</w:t>
      </w:r>
    </w:p>
    <w:p w14:paraId="157F2D9D" w14:textId="77777777" w:rsidR="002D7163" w:rsidRPr="002D7163" w:rsidRDefault="002D7163" w:rsidP="002D7163">
      <w:pPr>
        <w:spacing w:line="360" w:lineRule="auto"/>
        <w:rPr>
          <w:rFonts w:cstheme="minorHAnsi"/>
        </w:rPr>
      </w:pPr>
    </w:p>
    <w:p w14:paraId="4B059EE6" w14:textId="37EF758A" w:rsidR="002D7163" w:rsidRPr="002D7163" w:rsidRDefault="002D7163" w:rsidP="002D7163">
      <w:pPr>
        <w:pStyle w:val="Prrafodelista"/>
        <w:numPr>
          <w:ilvl w:val="0"/>
          <w:numId w:val="23"/>
        </w:numPr>
        <w:spacing w:line="360" w:lineRule="auto"/>
        <w:rPr>
          <w:rFonts w:cstheme="minorHAnsi"/>
        </w:rPr>
      </w:pPr>
      <w:r w:rsidRPr="002D7163">
        <w:rPr>
          <w:rFonts w:cstheme="minorHAnsi"/>
        </w:rPr>
        <w:t>Identificar la causa raíz del problema y no solo solucionar el síntoma.</w:t>
      </w:r>
    </w:p>
    <w:p w14:paraId="31ADC69B" w14:textId="6CC02D4E" w:rsidR="002D7163" w:rsidRPr="002D7163" w:rsidRDefault="002D7163" w:rsidP="002D7163">
      <w:pPr>
        <w:pStyle w:val="Prrafodelista"/>
        <w:numPr>
          <w:ilvl w:val="0"/>
          <w:numId w:val="23"/>
        </w:numPr>
        <w:spacing w:line="360" w:lineRule="auto"/>
        <w:rPr>
          <w:rFonts w:cstheme="minorHAnsi"/>
        </w:rPr>
      </w:pPr>
      <w:r w:rsidRPr="002D7163">
        <w:rPr>
          <w:rFonts w:cstheme="minorHAnsi"/>
        </w:rPr>
        <w:t>Seguir los procedimientos y normas de seguridad establecidos para evitar accidentes o daños mayores.</w:t>
      </w:r>
    </w:p>
    <w:p w14:paraId="72A8F51B" w14:textId="6FCC7920" w:rsidR="002D7163" w:rsidRPr="002D7163" w:rsidRDefault="002D7163" w:rsidP="002D7163">
      <w:pPr>
        <w:pStyle w:val="Prrafodelista"/>
        <w:numPr>
          <w:ilvl w:val="0"/>
          <w:numId w:val="23"/>
        </w:numPr>
        <w:spacing w:line="360" w:lineRule="auto"/>
        <w:rPr>
          <w:rFonts w:cstheme="minorHAnsi"/>
        </w:rPr>
      </w:pPr>
      <w:r w:rsidRPr="002D7163">
        <w:rPr>
          <w:rFonts w:cstheme="minorHAnsi"/>
        </w:rPr>
        <w:t>Utilizar las herramientas y los repuestos adecuados para cada tipo de reparación.</w:t>
      </w:r>
    </w:p>
    <w:p w14:paraId="56D013FA" w14:textId="162A136C" w:rsidR="002D7163" w:rsidRPr="002D7163" w:rsidRDefault="002D7163" w:rsidP="002D7163">
      <w:pPr>
        <w:pStyle w:val="Prrafodelista"/>
        <w:numPr>
          <w:ilvl w:val="0"/>
          <w:numId w:val="23"/>
        </w:numPr>
        <w:spacing w:line="360" w:lineRule="auto"/>
        <w:rPr>
          <w:rFonts w:cstheme="minorHAnsi"/>
        </w:rPr>
      </w:pPr>
      <w:r w:rsidRPr="002D7163">
        <w:rPr>
          <w:rFonts w:cstheme="minorHAnsi"/>
        </w:rPr>
        <w:t>Documentar el proceso de mantenimiento y registrar los datos relevantes, como la fecha, la hora, el responsable, la descripción del problema, la solución aplicada y el resultado obtenido.</w:t>
      </w:r>
    </w:p>
    <w:p w14:paraId="079B51BD" w14:textId="62C936B5" w:rsidR="002D7163" w:rsidRPr="002D7163" w:rsidRDefault="002D7163" w:rsidP="002D7163">
      <w:pPr>
        <w:pStyle w:val="Prrafodelista"/>
        <w:numPr>
          <w:ilvl w:val="0"/>
          <w:numId w:val="23"/>
        </w:numPr>
        <w:spacing w:line="360" w:lineRule="auto"/>
        <w:rPr>
          <w:rFonts w:cstheme="minorHAnsi"/>
        </w:rPr>
      </w:pPr>
      <w:r w:rsidRPr="002D7163">
        <w:rPr>
          <w:rFonts w:cstheme="minorHAnsi"/>
        </w:rPr>
        <w:t>Verificar el funcionamiento del equipo o sistema después de la reparación y realizar las pruebas necesarias para asegurar su calidad y fiabilidad.</w:t>
      </w:r>
    </w:p>
    <w:p w14:paraId="09921AB5" w14:textId="53DF15AF" w:rsidR="002D7163" w:rsidRDefault="002D7163" w:rsidP="002D7163">
      <w:pPr>
        <w:pStyle w:val="Prrafodelista"/>
        <w:numPr>
          <w:ilvl w:val="0"/>
          <w:numId w:val="23"/>
        </w:numPr>
        <w:spacing w:line="360" w:lineRule="auto"/>
        <w:rPr>
          <w:rFonts w:cstheme="minorHAnsi"/>
        </w:rPr>
      </w:pPr>
      <w:r w:rsidRPr="002D7163">
        <w:rPr>
          <w:rFonts w:cstheme="minorHAnsi"/>
        </w:rPr>
        <w:t>Realizar un seguimiento periódico del equipo o sistema reparado para detectar posibles fallas recurrentes o nuevas.</w:t>
      </w:r>
    </w:p>
    <w:p w14:paraId="74032BE6" w14:textId="77777777" w:rsidR="00604FCB" w:rsidRDefault="00604FCB" w:rsidP="00604FCB">
      <w:pPr>
        <w:spacing w:line="360" w:lineRule="auto"/>
        <w:rPr>
          <w:rFonts w:cstheme="minorHAnsi"/>
        </w:rPr>
      </w:pPr>
    </w:p>
    <w:p w14:paraId="74FA73C5" w14:textId="77777777" w:rsidR="00604FCB" w:rsidRDefault="00604FCB" w:rsidP="00604FCB">
      <w:pPr>
        <w:spacing w:line="360" w:lineRule="auto"/>
        <w:rPr>
          <w:rFonts w:cstheme="minorHAnsi"/>
        </w:rPr>
      </w:pPr>
    </w:p>
    <w:p w14:paraId="55F8C5B1" w14:textId="77777777" w:rsidR="00604FCB" w:rsidRDefault="00604FCB" w:rsidP="00604FCB">
      <w:pPr>
        <w:spacing w:line="360" w:lineRule="auto"/>
        <w:rPr>
          <w:rFonts w:cstheme="minorHAnsi"/>
        </w:rPr>
      </w:pPr>
    </w:p>
    <w:p w14:paraId="7832636A" w14:textId="77777777" w:rsidR="00604FCB" w:rsidRDefault="00604FCB" w:rsidP="00604FCB">
      <w:pPr>
        <w:spacing w:line="360" w:lineRule="auto"/>
        <w:rPr>
          <w:rFonts w:cstheme="minorHAnsi"/>
        </w:rPr>
      </w:pPr>
    </w:p>
    <w:p w14:paraId="2E9C6412" w14:textId="77777777" w:rsidR="00604FCB" w:rsidRDefault="00604FCB" w:rsidP="00604FCB">
      <w:pPr>
        <w:spacing w:line="360" w:lineRule="auto"/>
        <w:rPr>
          <w:rFonts w:cstheme="minorHAnsi"/>
        </w:rPr>
      </w:pPr>
    </w:p>
    <w:p w14:paraId="686163D5" w14:textId="77777777" w:rsidR="00604FCB" w:rsidRDefault="00604FCB" w:rsidP="00604FCB">
      <w:pPr>
        <w:spacing w:line="360" w:lineRule="auto"/>
        <w:rPr>
          <w:rFonts w:cstheme="minorHAnsi"/>
        </w:rPr>
      </w:pPr>
    </w:p>
    <w:p w14:paraId="5971C781" w14:textId="77777777" w:rsidR="00604FCB" w:rsidRDefault="00604FCB" w:rsidP="00604FCB">
      <w:pPr>
        <w:spacing w:line="360" w:lineRule="auto"/>
        <w:rPr>
          <w:rFonts w:cstheme="minorHAnsi"/>
        </w:rPr>
      </w:pPr>
    </w:p>
    <w:p w14:paraId="473852D6" w14:textId="1B5254A1" w:rsidR="00604FCB" w:rsidRDefault="00604FCB" w:rsidP="00604FCB">
      <w:pPr>
        <w:spacing w:line="360" w:lineRule="auto"/>
        <w:rPr>
          <w:rFonts w:cstheme="minorHAnsi"/>
        </w:rPr>
      </w:pPr>
      <w:r>
        <w:rPr>
          <w:rFonts w:cstheme="minorHAnsi"/>
        </w:rPr>
        <w:lastRenderedPageBreak/>
        <w:t xml:space="preserve">Siguiendo las instrucciones de realización de esta actividad, a continuación, muestro una captura de pantalla de mi computador durante la ejecución de la </w:t>
      </w:r>
      <w:r w:rsidRPr="00604FCB">
        <w:rPr>
          <w:rFonts w:cstheme="minorHAnsi"/>
          <w:b/>
          <w:bCs/>
        </w:rPr>
        <w:t>Herramienta de Eliminación de Software Malintencionado</w:t>
      </w:r>
      <w:r>
        <w:rPr>
          <w:rFonts w:cstheme="minorHAnsi"/>
        </w:rPr>
        <w:t xml:space="preserve"> de Windows, como parte del mantenimiento preventivo de mi equipo.</w:t>
      </w:r>
    </w:p>
    <w:p w14:paraId="2530A86A" w14:textId="3C1E025A" w:rsidR="00020CB5" w:rsidRPr="00604FCB" w:rsidRDefault="00020CB5" w:rsidP="00604FCB">
      <w:pPr>
        <w:spacing w:line="360" w:lineRule="auto"/>
        <w:rPr>
          <w:rFonts w:cstheme="minorHAnsi"/>
        </w:rPr>
      </w:pPr>
    </w:p>
    <w:p w14:paraId="0F77761A" w14:textId="40856A2C" w:rsidR="00604FCB" w:rsidRPr="00604FCB" w:rsidRDefault="00020CB5" w:rsidP="00604FCB">
      <w:pPr>
        <w:spacing w:line="360" w:lineRule="auto"/>
        <w:rPr>
          <w:rFonts w:cstheme="minorHAnsi"/>
        </w:rPr>
      </w:pPr>
      <w:r>
        <w:rPr>
          <w:noProof/>
        </w:rPr>
        <w:drawing>
          <wp:anchor distT="0" distB="0" distL="114300" distR="114300" simplePos="0" relativeHeight="251660288" behindDoc="0" locked="0" layoutInCell="1" allowOverlap="1" wp14:anchorId="042A611B" wp14:editId="692F4997">
            <wp:simplePos x="0" y="0"/>
            <wp:positionH relativeFrom="margin">
              <wp:posOffset>55880</wp:posOffset>
            </wp:positionH>
            <wp:positionV relativeFrom="page">
              <wp:posOffset>2567305</wp:posOffset>
            </wp:positionV>
            <wp:extent cx="5731510" cy="3601085"/>
            <wp:effectExtent l="0" t="0" r="2540" b="0"/>
            <wp:wrapSquare wrapText="bothSides"/>
            <wp:docPr id="17937427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01085"/>
                    </a:xfrm>
                    <a:prstGeom prst="rect">
                      <a:avLst/>
                    </a:prstGeom>
                    <a:noFill/>
                    <a:ln>
                      <a:noFill/>
                    </a:ln>
                  </pic:spPr>
                </pic:pic>
              </a:graphicData>
            </a:graphic>
            <wp14:sizeRelV relativeFrom="margin">
              <wp14:pctHeight>0</wp14:pctHeight>
            </wp14:sizeRelV>
          </wp:anchor>
        </w:drawing>
      </w:r>
    </w:p>
    <w:p w14:paraId="1CB4BD4C" w14:textId="7F5B3E81" w:rsidR="00E558A0" w:rsidRDefault="00E558A0" w:rsidP="00E558A0">
      <w:pPr>
        <w:spacing w:line="360" w:lineRule="auto"/>
        <w:rPr>
          <w:rFonts w:cstheme="minorHAnsi"/>
        </w:rPr>
      </w:pPr>
    </w:p>
    <w:p w14:paraId="403FA2E5" w14:textId="2CD20164" w:rsidR="00E558A0" w:rsidRDefault="00E558A0" w:rsidP="00E558A0">
      <w:pPr>
        <w:spacing w:line="360" w:lineRule="auto"/>
        <w:ind w:firstLine="0"/>
        <w:rPr>
          <w:rFonts w:cstheme="minorHAnsi"/>
        </w:rPr>
      </w:pPr>
    </w:p>
    <w:p w14:paraId="3D4DBF41" w14:textId="77777777" w:rsidR="00020CB5" w:rsidRDefault="00020CB5" w:rsidP="00E558A0">
      <w:pPr>
        <w:spacing w:line="360" w:lineRule="auto"/>
        <w:ind w:firstLine="0"/>
        <w:rPr>
          <w:rFonts w:cstheme="minorHAnsi"/>
        </w:rPr>
      </w:pPr>
    </w:p>
    <w:p w14:paraId="54B1527C" w14:textId="77777777" w:rsidR="00020CB5" w:rsidRDefault="00020CB5" w:rsidP="00E558A0">
      <w:pPr>
        <w:spacing w:line="360" w:lineRule="auto"/>
        <w:ind w:firstLine="0"/>
        <w:rPr>
          <w:rFonts w:cstheme="minorHAnsi"/>
        </w:rPr>
      </w:pPr>
    </w:p>
    <w:p w14:paraId="18F96591" w14:textId="77777777" w:rsidR="00020CB5" w:rsidRDefault="00020CB5" w:rsidP="00E558A0">
      <w:pPr>
        <w:spacing w:line="360" w:lineRule="auto"/>
        <w:ind w:firstLine="0"/>
        <w:rPr>
          <w:rFonts w:cstheme="minorHAnsi"/>
        </w:rPr>
      </w:pPr>
    </w:p>
    <w:p w14:paraId="2B945275" w14:textId="77777777" w:rsidR="00020CB5" w:rsidRDefault="00020CB5" w:rsidP="00E558A0">
      <w:pPr>
        <w:spacing w:line="360" w:lineRule="auto"/>
        <w:ind w:firstLine="0"/>
        <w:rPr>
          <w:rFonts w:cstheme="minorHAnsi"/>
        </w:rPr>
      </w:pPr>
    </w:p>
    <w:p w14:paraId="5E1B38BA" w14:textId="77777777" w:rsidR="00020CB5" w:rsidRDefault="00020CB5" w:rsidP="00E558A0">
      <w:pPr>
        <w:spacing w:line="360" w:lineRule="auto"/>
        <w:ind w:firstLine="0"/>
        <w:rPr>
          <w:rFonts w:cstheme="minorHAnsi"/>
        </w:rPr>
      </w:pPr>
    </w:p>
    <w:p w14:paraId="478AC106" w14:textId="77777777" w:rsidR="00020CB5" w:rsidRDefault="00020CB5" w:rsidP="00E558A0">
      <w:pPr>
        <w:spacing w:line="360" w:lineRule="auto"/>
        <w:ind w:firstLine="0"/>
        <w:rPr>
          <w:rFonts w:cstheme="minorHAnsi"/>
        </w:rPr>
      </w:pPr>
    </w:p>
    <w:p w14:paraId="15CF90EC" w14:textId="77777777" w:rsidR="00020CB5" w:rsidRDefault="00020CB5" w:rsidP="00E558A0">
      <w:pPr>
        <w:spacing w:line="360" w:lineRule="auto"/>
        <w:ind w:firstLine="0"/>
        <w:rPr>
          <w:rFonts w:cstheme="minorHAnsi"/>
        </w:rPr>
      </w:pPr>
    </w:p>
    <w:p w14:paraId="6B92A3B3" w14:textId="77777777" w:rsidR="00020CB5" w:rsidRDefault="00020CB5" w:rsidP="00E558A0">
      <w:pPr>
        <w:spacing w:line="360" w:lineRule="auto"/>
        <w:ind w:firstLine="0"/>
        <w:rPr>
          <w:rFonts w:cstheme="minorHAnsi"/>
        </w:rPr>
      </w:pPr>
    </w:p>
    <w:p w14:paraId="366C95C9" w14:textId="77777777" w:rsidR="00020CB5" w:rsidRDefault="00020CB5" w:rsidP="00E558A0">
      <w:pPr>
        <w:spacing w:line="360" w:lineRule="auto"/>
        <w:ind w:firstLine="0"/>
        <w:rPr>
          <w:rFonts w:cstheme="minorHAnsi"/>
        </w:rPr>
      </w:pPr>
    </w:p>
    <w:p w14:paraId="39A80BFF" w14:textId="77777777" w:rsidR="00020CB5" w:rsidRDefault="00020CB5" w:rsidP="00E558A0">
      <w:pPr>
        <w:spacing w:line="360" w:lineRule="auto"/>
        <w:ind w:firstLine="0"/>
        <w:rPr>
          <w:rFonts w:cstheme="minorHAnsi"/>
        </w:rPr>
      </w:pPr>
    </w:p>
    <w:p w14:paraId="4163FEF0" w14:textId="62C63388" w:rsidR="00E558A0" w:rsidRDefault="00E558A0" w:rsidP="00E558A0">
      <w:pPr>
        <w:spacing w:line="360" w:lineRule="auto"/>
        <w:ind w:firstLine="0"/>
        <w:rPr>
          <w:rFonts w:cstheme="minorHAnsi"/>
        </w:rPr>
      </w:pPr>
    </w:p>
    <w:p w14:paraId="57576A73" w14:textId="57CF8C39" w:rsidR="00020CB5" w:rsidRPr="00E92FCE" w:rsidRDefault="00020CB5" w:rsidP="00020CB5">
      <w:pPr>
        <w:pStyle w:val="Ttulo1"/>
        <w:spacing w:line="360" w:lineRule="auto"/>
        <w:rPr>
          <w:rFonts w:asciiTheme="minorHAnsi" w:hAnsiTheme="minorHAnsi" w:cstheme="minorHAnsi"/>
        </w:rPr>
      </w:pPr>
      <w:r w:rsidRPr="00020CB5">
        <w:rPr>
          <w:rFonts w:asciiTheme="minorHAnsi" w:hAnsiTheme="minorHAnsi" w:cstheme="minorHAnsi"/>
        </w:rPr>
        <w:lastRenderedPageBreak/>
        <w:t>Detección de Fallas y Problemas</w:t>
      </w:r>
      <w:r>
        <w:rPr>
          <w:rFonts w:asciiTheme="minorHAnsi" w:hAnsiTheme="minorHAnsi" w:cstheme="minorHAnsi"/>
        </w:rPr>
        <w:t>.</w:t>
      </w:r>
    </w:p>
    <w:p w14:paraId="65C445A1" w14:textId="77777777" w:rsidR="00E558A0" w:rsidRDefault="00E558A0" w:rsidP="00E558A0">
      <w:pPr>
        <w:spacing w:line="360" w:lineRule="auto"/>
        <w:ind w:firstLine="0"/>
        <w:rPr>
          <w:rFonts w:cstheme="minorHAnsi"/>
        </w:rPr>
      </w:pPr>
    </w:p>
    <w:p w14:paraId="3B08C9F2" w14:textId="77777777" w:rsidR="00020CB5" w:rsidRPr="00020CB5" w:rsidRDefault="00020CB5" w:rsidP="00020CB5">
      <w:pPr>
        <w:spacing w:line="360" w:lineRule="auto"/>
        <w:ind w:firstLine="0"/>
        <w:rPr>
          <w:rFonts w:cstheme="minorHAnsi"/>
        </w:rPr>
      </w:pPr>
      <w:r w:rsidRPr="00020CB5">
        <w:rPr>
          <w:rFonts w:cstheme="minorHAnsi"/>
        </w:rPr>
        <w:t>Las fallas más comunes en las computadoras se pueden clasificar en fallas hardware y fallas software. Las fallas hardware son aquellas que afectan a los componentes físicos del equipo, como el disco duro, la memoria RAM, la tarjeta gráfica, etc. Las fallas software son aquellas que afectan al sistema operativo, los programas o los archivos, como virus, errores de configuración, incompatibilidades, etc.</w:t>
      </w:r>
    </w:p>
    <w:p w14:paraId="5B381D35" w14:textId="77777777" w:rsidR="00020CB5" w:rsidRPr="00020CB5" w:rsidRDefault="00020CB5" w:rsidP="00020CB5">
      <w:pPr>
        <w:spacing w:line="360" w:lineRule="auto"/>
        <w:ind w:firstLine="0"/>
        <w:rPr>
          <w:rFonts w:cstheme="minorHAnsi"/>
        </w:rPr>
      </w:pPr>
    </w:p>
    <w:p w14:paraId="12C5615C" w14:textId="77777777" w:rsidR="00020CB5" w:rsidRPr="00020CB5" w:rsidRDefault="00020CB5" w:rsidP="00020CB5">
      <w:pPr>
        <w:spacing w:line="360" w:lineRule="auto"/>
        <w:ind w:firstLine="0"/>
        <w:rPr>
          <w:rFonts w:cstheme="minorHAnsi"/>
        </w:rPr>
      </w:pPr>
      <w:r w:rsidRPr="00020CB5">
        <w:rPr>
          <w:rFonts w:cstheme="minorHAnsi"/>
        </w:rPr>
        <w:t>Algunas de las fallas hardware más frecuentes son:</w:t>
      </w:r>
    </w:p>
    <w:p w14:paraId="3934B780" w14:textId="77777777" w:rsidR="00020CB5" w:rsidRPr="00020CB5" w:rsidRDefault="00020CB5" w:rsidP="00020CB5">
      <w:pPr>
        <w:spacing w:line="360" w:lineRule="auto"/>
        <w:ind w:firstLine="0"/>
        <w:rPr>
          <w:rFonts w:cstheme="minorHAnsi"/>
        </w:rPr>
      </w:pPr>
    </w:p>
    <w:p w14:paraId="3670825E" w14:textId="29188E38" w:rsidR="00020CB5" w:rsidRPr="00020CB5" w:rsidRDefault="00020CB5" w:rsidP="00020CB5">
      <w:pPr>
        <w:pStyle w:val="Prrafodelista"/>
        <w:numPr>
          <w:ilvl w:val="0"/>
          <w:numId w:val="23"/>
        </w:numPr>
        <w:spacing w:line="360" w:lineRule="auto"/>
        <w:rPr>
          <w:rFonts w:cstheme="minorHAnsi"/>
        </w:rPr>
      </w:pPr>
      <w:r w:rsidRPr="00020CB5">
        <w:rPr>
          <w:rFonts w:cstheme="minorHAnsi"/>
        </w:rPr>
        <w:t>Sobrecalentamiento: se produce cuando la temperatura interna de la computadora supera los límites recomendados, lo que puede causar daños irreversibles en los componentes o apagados repentinos. La solución es limpiar el polvo que se acumula en los ventiladores y disipadores, y verificar que funcionen correctamente.</w:t>
      </w:r>
    </w:p>
    <w:p w14:paraId="154613F6" w14:textId="6FA2AE5C" w:rsidR="00020CB5" w:rsidRPr="00020CB5" w:rsidRDefault="00020CB5" w:rsidP="00020CB5">
      <w:pPr>
        <w:pStyle w:val="Prrafodelista"/>
        <w:numPr>
          <w:ilvl w:val="0"/>
          <w:numId w:val="23"/>
        </w:numPr>
        <w:spacing w:line="360" w:lineRule="auto"/>
        <w:rPr>
          <w:rFonts w:cstheme="minorHAnsi"/>
        </w:rPr>
      </w:pPr>
      <w:r w:rsidRPr="00020CB5">
        <w:rPr>
          <w:rFonts w:cstheme="minorHAnsi"/>
        </w:rPr>
        <w:t>Fallo de disco duro: se produce cuando el disco duro presenta sectores defectuosos, errores de lectura o escritura, o fallas mecánicas. La solución es hacer copias de seguridad de los datos importantes, y reemplazar el disco duro por uno nuevo o repararlo con herramientas especializadas.</w:t>
      </w:r>
    </w:p>
    <w:p w14:paraId="3C78869B" w14:textId="7DE131BB" w:rsidR="00020CB5" w:rsidRPr="00020CB5" w:rsidRDefault="00020CB5" w:rsidP="00020CB5">
      <w:pPr>
        <w:pStyle w:val="Prrafodelista"/>
        <w:numPr>
          <w:ilvl w:val="0"/>
          <w:numId w:val="23"/>
        </w:numPr>
        <w:spacing w:line="360" w:lineRule="auto"/>
        <w:rPr>
          <w:rFonts w:cstheme="minorHAnsi"/>
        </w:rPr>
      </w:pPr>
      <w:r w:rsidRPr="00020CB5">
        <w:rPr>
          <w:rFonts w:cstheme="minorHAnsi"/>
        </w:rPr>
        <w:t>Fallo de memoria RAM: se produce cuando la memoria RAM presenta errores o inestabilidad, lo que puede causar pantallazos azules, reinicios o cuelgues del sistema. La solución es verificar que la memoria RAM esté bien instalada y sea compatible con la placa base, y realizar pruebas de diagnóstico con programas como Memtest86.</w:t>
      </w:r>
    </w:p>
    <w:p w14:paraId="76D0B1A9" w14:textId="77777777" w:rsidR="00020CB5" w:rsidRPr="00020CB5" w:rsidRDefault="00020CB5" w:rsidP="00020CB5">
      <w:pPr>
        <w:spacing w:line="360" w:lineRule="auto"/>
        <w:ind w:firstLine="0"/>
        <w:rPr>
          <w:rFonts w:cstheme="minorHAnsi"/>
        </w:rPr>
      </w:pPr>
    </w:p>
    <w:p w14:paraId="3F3C99EE" w14:textId="77777777" w:rsidR="00020CB5" w:rsidRPr="00020CB5" w:rsidRDefault="00020CB5" w:rsidP="00020CB5">
      <w:pPr>
        <w:spacing w:line="360" w:lineRule="auto"/>
        <w:ind w:firstLine="0"/>
        <w:rPr>
          <w:rFonts w:cstheme="minorHAnsi"/>
        </w:rPr>
      </w:pPr>
      <w:r w:rsidRPr="00020CB5">
        <w:rPr>
          <w:rFonts w:cstheme="minorHAnsi"/>
        </w:rPr>
        <w:t>Algunas de las fallas software más frecuentes son:</w:t>
      </w:r>
    </w:p>
    <w:p w14:paraId="12EA0AEB" w14:textId="77777777" w:rsidR="00020CB5" w:rsidRPr="00020CB5" w:rsidRDefault="00020CB5" w:rsidP="00020CB5">
      <w:pPr>
        <w:spacing w:line="360" w:lineRule="auto"/>
        <w:ind w:firstLine="0"/>
        <w:rPr>
          <w:rFonts w:cstheme="minorHAnsi"/>
        </w:rPr>
      </w:pPr>
    </w:p>
    <w:p w14:paraId="37B1897A" w14:textId="3746C71D" w:rsidR="00020CB5" w:rsidRPr="00020CB5" w:rsidRDefault="00020CB5" w:rsidP="00020CB5">
      <w:pPr>
        <w:pStyle w:val="Prrafodelista"/>
        <w:numPr>
          <w:ilvl w:val="0"/>
          <w:numId w:val="23"/>
        </w:numPr>
        <w:spacing w:line="360" w:lineRule="auto"/>
        <w:rPr>
          <w:rFonts w:cstheme="minorHAnsi"/>
        </w:rPr>
      </w:pPr>
      <w:r w:rsidRPr="00020CB5">
        <w:rPr>
          <w:rFonts w:cstheme="minorHAnsi"/>
        </w:rPr>
        <w:t>Virus: se trata de programas maliciosos que infectan la computadora y pueden robar información, dañar archivos, consumir recursos o propagarse a otros equipos. La solución es instalar un antivirus actualizado y realizar análisis periódicos del sistema, y eliminar los virus detectados.</w:t>
      </w:r>
    </w:p>
    <w:p w14:paraId="30F3D853" w14:textId="1C9750D2" w:rsidR="00020CB5" w:rsidRPr="00020CB5" w:rsidRDefault="00020CB5" w:rsidP="00020CB5">
      <w:pPr>
        <w:pStyle w:val="Prrafodelista"/>
        <w:numPr>
          <w:ilvl w:val="0"/>
          <w:numId w:val="23"/>
        </w:numPr>
        <w:spacing w:line="360" w:lineRule="auto"/>
        <w:rPr>
          <w:rFonts w:cstheme="minorHAnsi"/>
        </w:rPr>
      </w:pPr>
      <w:r w:rsidRPr="00020CB5">
        <w:rPr>
          <w:rFonts w:cstheme="minorHAnsi"/>
        </w:rPr>
        <w:t xml:space="preserve">Errores de configuración: se producen cuando se cambian los parámetros del sistema operativo o los programas sin saber las consecuencias, lo que puede </w:t>
      </w:r>
      <w:r w:rsidRPr="00020CB5">
        <w:rPr>
          <w:rFonts w:cstheme="minorHAnsi"/>
        </w:rPr>
        <w:lastRenderedPageBreak/>
        <w:t>causar mal funcionamiento, incompatibilidades o pérdida de datos. La solución es restaurar la configuración original o usar puntos de restauración del sistema.</w:t>
      </w:r>
    </w:p>
    <w:p w14:paraId="3F6A1346" w14:textId="616D0043" w:rsidR="00E558A0" w:rsidRDefault="00020CB5" w:rsidP="00020CB5">
      <w:pPr>
        <w:pStyle w:val="Prrafodelista"/>
        <w:numPr>
          <w:ilvl w:val="0"/>
          <w:numId w:val="23"/>
        </w:numPr>
        <w:spacing w:line="360" w:lineRule="auto"/>
        <w:rPr>
          <w:rFonts w:cstheme="minorHAnsi"/>
        </w:rPr>
      </w:pPr>
      <w:r w:rsidRPr="00020CB5">
        <w:rPr>
          <w:rFonts w:cstheme="minorHAnsi"/>
        </w:rPr>
        <w:t>Incompatibilidades: se producen cuando se instalan programas o dispositivos que no son compatibles con el sistema operativo o con otros programas instalados, lo que puede causar conflictos, errores o bloqueos. La solución es desinstalar los programas o dispositivos incompatibles, y buscar versiones actualizadas o alternativas compatibles.</w:t>
      </w:r>
    </w:p>
    <w:p w14:paraId="5F7874BE" w14:textId="77777777" w:rsidR="00020CB5" w:rsidRDefault="00020CB5" w:rsidP="00E558A0">
      <w:pPr>
        <w:spacing w:line="360" w:lineRule="auto"/>
        <w:ind w:firstLine="0"/>
        <w:rPr>
          <w:rFonts w:cstheme="minorHAnsi"/>
        </w:rPr>
      </w:pPr>
    </w:p>
    <w:p w14:paraId="6B7C007F" w14:textId="77777777" w:rsidR="00020CB5" w:rsidRDefault="00020CB5" w:rsidP="00E558A0">
      <w:pPr>
        <w:spacing w:line="360" w:lineRule="auto"/>
        <w:ind w:firstLine="0"/>
        <w:rPr>
          <w:rFonts w:cstheme="minorHAnsi"/>
        </w:rPr>
      </w:pPr>
    </w:p>
    <w:p w14:paraId="519D75B1" w14:textId="77777777" w:rsidR="00020CB5" w:rsidRDefault="00020CB5" w:rsidP="00E558A0">
      <w:pPr>
        <w:spacing w:line="360" w:lineRule="auto"/>
        <w:ind w:firstLine="0"/>
        <w:rPr>
          <w:rFonts w:cstheme="minorHAnsi"/>
        </w:rPr>
      </w:pPr>
    </w:p>
    <w:p w14:paraId="6E7CC0F0" w14:textId="77777777" w:rsidR="00020CB5" w:rsidRDefault="00020CB5" w:rsidP="00E558A0">
      <w:pPr>
        <w:spacing w:line="360" w:lineRule="auto"/>
        <w:ind w:firstLine="0"/>
        <w:rPr>
          <w:rFonts w:cstheme="minorHAnsi"/>
        </w:rPr>
      </w:pPr>
    </w:p>
    <w:p w14:paraId="59F1CCB2" w14:textId="77777777" w:rsidR="00020CB5" w:rsidRDefault="00020CB5" w:rsidP="00E558A0">
      <w:pPr>
        <w:spacing w:line="360" w:lineRule="auto"/>
        <w:ind w:firstLine="0"/>
        <w:rPr>
          <w:rFonts w:cstheme="minorHAnsi"/>
        </w:rPr>
      </w:pPr>
    </w:p>
    <w:p w14:paraId="2DDA94C5" w14:textId="77777777" w:rsidR="00020CB5" w:rsidRDefault="00020CB5" w:rsidP="00E558A0">
      <w:pPr>
        <w:spacing w:line="360" w:lineRule="auto"/>
        <w:ind w:firstLine="0"/>
        <w:rPr>
          <w:rFonts w:cstheme="minorHAnsi"/>
        </w:rPr>
      </w:pPr>
    </w:p>
    <w:p w14:paraId="0AF6B293" w14:textId="77777777" w:rsidR="00020CB5" w:rsidRDefault="00020CB5" w:rsidP="00E558A0">
      <w:pPr>
        <w:spacing w:line="360" w:lineRule="auto"/>
        <w:ind w:firstLine="0"/>
        <w:rPr>
          <w:rFonts w:cstheme="minorHAnsi"/>
        </w:rPr>
      </w:pPr>
    </w:p>
    <w:p w14:paraId="2B1EEAEB" w14:textId="77777777" w:rsidR="00020CB5" w:rsidRDefault="00020CB5" w:rsidP="00E558A0">
      <w:pPr>
        <w:spacing w:line="360" w:lineRule="auto"/>
        <w:ind w:firstLine="0"/>
        <w:rPr>
          <w:rFonts w:cstheme="minorHAnsi"/>
        </w:rPr>
      </w:pPr>
    </w:p>
    <w:p w14:paraId="5FF3C8FD" w14:textId="77777777" w:rsidR="00020CB5" w:rsidRDefault="00020CB5" w:rsidP="00E558A0">
      <w:pPr>
        <w:spacing w:line="360" w:lineRule="auto"/>
        <w:ind w:firstLine="0"/>
        <w:rPr>
          <w:rFonts w:cstheme="minorHAnsi"/>
        </w:rPr>
      </w:pPr>
    </w:p>
    <w:p w14:paraId="1184F4EE" w14:textId="77777777" w:rsidR="00020CB5" w:rsidRDefault="00020CB5" w:rsidP="00E558A0">
      <w:pPr>
        <w:spacing w:line="360" w:lineRule="auto"/>
        <w:ind w:firstLine="0"/>
        <w:rPr>
          <w:rFonts w:cstheme="minorHAnsi"/>
        </w:rPr>
      </w:pPr>
    </w:p>
    <w:p w14:paraId="200C7ADE" w14:textId="77777777" w:rsidR="00020CB5" w:rsidRDefault="00020CB5" w:rsidP="00E558A0">
      <w:pPr>
        <w:spacing w:line="360" w:lineRule="auto"/>
        <w:ind w:firstLine="0"/>
        <w:rPr>
          <w:rFonts w:cstheme="minorHAnsi"/>
        </w:rPr>
      </w:pPr>
    </w:p>
    <w:p w14:paraId="38606686" w14:textId="77777777" w:rsidR="00020CB5" w:rsidRDefault="00020CB5" w:rsidP="00E558A0">
      <w:pPr>
        <w:spacing w:line="360" w:lineRule="auto"/>
        <w:ind w:firstLine="0"/>
        <w:rPr>
          <w:rFonts w:cstheme="minorHAnsi"/>
        </w:rPr>
      </w:pPr>
    </w:p>
    <w:p w14:paraId="616F373D" w14:textId="77777777" w:rsidR="00020CB5" w:rsidRDefault="00020CB5" w:rsidP="00E558A0">
      <w:pPr>
        <w:spacing w:line="360" w:lineRule="auto"/>
        <w:ind w:firstLine="0"/>
        <w:rPr>
          <w:rFonts w:cstheme="minorHAnsi"/>
        </w:rPr>
      </w:pPr>
    </w:p>
    <w:p w14:paraId="5C96D08E" w14:textId="77777777" w:rsidR="00020CB5" w:rsidRDefault="00020CB5" w:rsidP="00E558A0">
      <w:pPr>
        <w:spacing w:line="360" w:lineRule="auto"/>
        <w:ind w:firstLine="0"/>
        <w:rPr>
          <w:rFonts w:cstheme="minorHAnsi"/>
        </w:rPr>
      </w:pPr>
    </w:p>
    <w:p w14:paraId="44F1C247" w14:textId="77777777" w:rsidR="00020CB5" w:rsidRDefault="00020CB5" w:rsidP="00E558A0">
      <w:pPr>
        <w:spacing w:line="360" w:lineRule="auto"/>
        <w:ind w:firstLine="0"/>
        <w:rPr>
          <w:rFonts w:cstheme="minorHAnsi"/>
        </w:rPr>
      </w:pPr>
    </w:p>
    <w:p w14:paraId="498C2770" w14:textId="77777777" w:rsidR="00020CB5" w:rsidRDefault="00020CB5" w:rsidP="00E558A0">
      <w:pPr>
        <w:spacing w:line="360" w:lineRule="auto"/>
        <w:ind w:firstLine="0"/>
        <w:rPr>
          <w:rFonts w:cstheme="minorHAnsi"/>
        </w:rPr>
      </w:pPr>
    </w:p>
    <w:p w14:paraId="2ED4628A" w14:textId="77777777" w:rsidR="00020CB5" w:rsidRDefault="00020CB5" w:rsidP="00E558A0">
      <w:pPr>
        <w:spacing w:line="360" w:lineRule="auto"/>
        <w:ind w:firstLine="0"/>
        <w:rPr>
          <w:rFonts w:cstheme="minorHAnsi"/>
        </w:rPr>
      </w:pPr>
    </w:p>
    <w:p w14:paraId="1E31EE64" w14:textId="77777777" w:rsidR="00020CB5" w:rsidRDefault="00020CB5" w:rsidP="00E558A0">
      <w:pPr>
        <w:spacing w:line="360" w:lineRule="auto"/>
        <w:ind w:firstLine="0"/>
        <w:rPr>
          <w:rFonts w:cstheme="minorHAnsi"/>
        </w:rPr>
      </w:pPr>
    </w:p>
    <w:p w14:paraId="23942E08" w14:textId="77777777" w:rsidR="00020CB5" w:rsidRDefault="00020CB5" w:rsidP="00E558A0">
      <w:pPr>
        <w:spacing w:line="360" w:lineRule="auto"/>
        <w:ind w:firstLine="0"/>
        <w:rPr>
          <w:rFonts w:cstheme="minorHAnsi"/>
        </w:rPr>
      </w:pPr>
    </w:p>
    <w:p w14:paraId="2A296447" w14:textId="77777777" w:rsidR="00020CB5" w:rsidRDefault="00020CB5" w:rsidP="00E558A0">
      <w:pPr>
        <w:spacing w:line="360" w:lineRule="auto"/>
        <w:ind w:firstLine="0"/>
        <w:rPr>
          <w:rFonts w:cstheme="minorHAnsi"/>
        </w:rPr>
      </w:pPr>
    </w:p>
    <w:p w14:paraId="343029CB" w14:textId="77777777" w:rsidR="00020CB5" w:rsidRDefault="00020CB5" w:rsidP="00E558A0">
      <w:pPr>
        <w:spacing w:line="360" w:lineRule="auto"/>
        <w:ind w:firstLine="0"/>
        <w:rPr>
          <w:rFonts w:cstheme="minorHAnsi"/>
        </w:rPr>
      </w:pPr>
    </w:p>
    <w:p w14:paraId="027F8D14" w14:textId="77777777" w:rsidR="00020CB5" w:rsidRDefault="00020CB5" w:rsidP="00E558A0">
      <w:pPr>
        <w:spacing w:line="360" w:lineRule="auto"/>
        <w:ind w:firstLine="0"/>
        <w:rPr>
          <w:rFonts w:cstheme="minorHAnsi"/>
        </w:rPr>
      </w:pPr>
    </w:p>
    <w:p w14:paraId="16966013" w14:textId="77777777" w:rsidR="00020CB5" w:rsidRDefault="00020CB5" w:rsidP="00E558A0">
      <w:pPr>
        <w:spacing w:line="360" w:lineRule="auto"/>
        <w:ind w:firstLine="0"/>
        <w:rPr>
          <w:rFonts w:cstheme="minorHAnsi"/>
        </w:rPr>
      </w:pPr>
    </w:p>
    <w:p w14:paraId="2D9B5378" w14:textId="77777777" w:rsidR="00E558A0" w:rsidRDefault="00E558A0" w:rsidP="00E558A0">
      <w:pPr>
        <w:spacing w:line="360" w:lineRule="auto"/>
        <w:ind w:firstLine="0"/>
        <w:rPr>
          <w:rFonts w:cstheme="minorHAnsi"/>
        </w:rPr>
      </w:pPr>
    </w:p>
    <w:p w14:paraId="6459039B" w14:textId="77777777" w:rsidR="00E558A0" w:rsidRDefault="00E558A0" w:rsidP="00E558A0">
      <w:pPr>
        <w:spacing w:line="360" w:lineRule="auto"/>
        <w:rPr>
          <w:rFonts w:cstheme="minorHAnsi"/>
        </w:rPr>
      </w:pPr>
    </w:p>
    <w:p w14:paraId="45EC3809" w14:textId="5D57A128" w:rsidR="00E558A0" w:rsidRDefault="00E558A0" w:rsidP="00E558A0">
      <w:pPr>
        <w:pStyle w:val="Ttulo1"/>
        <w:spacing w:line="360" w:lineRule="auto"/>
        <w:rPr>
          <w:rFonts w:asciiTheme="minorHAnsi" w:hAnsiTheme="minorHAnsi" w:cstheme="minorHAnsi"/>
        </w:rPr>
      </w:pPr>
      <w:r w:rsidRPr="00E558A0">
        <w:rPr>
          <w:rFonts w:asciiTheme="minorHAnsi" w:hAnsiTheme="minorHAnsi" w:cstheme="minorHAnsi"/>
        </w:rPr>
        <w:lastRenderedPageBreak/>
        <w:t>Ensamblaje</w:t>
      </w:r>
      <w:r>
        <w:rPr>
          <w:rFonts w:asciiTheme="minorHAnsi" w:hAnsiTheme="minorHAnsi" w:cstheme="minorHAnsi"/>
        </w:rPr>
        <w:t>.</w:t>
      </w:r>
    </w:p>
    <w:p w14:paraId="40D83A12" w14:textId="0F1B5831" w:rsidR="00E558A0" w:rsidRDefault="00E558A0" w:rsidP="00E558A0"/>
    <w:p w14:paraId="52C3AB2C" w14:textId="378A8E34" w:rsidR="00604FCB" w:rsidRDefault="00E558A0" w:rsidP="00604FCB">
      <w:r>
        <w:t>En la foto que se encuentra seguido, se muestra a mi persona con una tarjeta RAM DDR3 de Laptop en la mano, seguida de otra fotografía en la que se encuentra dicha tarjeta RAM colocada en su respectivo puerto de memoria.</w:t>
      </w:r>
    </w:p>
    <w:p w14:paraId="04DFA610" w14:textId="0EA404F4" w:rsidR="00604FCB" w:rsidRDefault="00604FCB" w:rsidP="00604FCB">
      <w:r>
        <w:rPr>
          <w:noProof/>
        </w:rPr>
        <w:drawing>
          <wp:anchor distT="0" distB="0" distL="114300" distR="114300" simplePos="0" relativeHeight="251659264" behindDoc="0" locked="0" layoutInCell="1" allowOverlap="1" wp14:anchorId="359E33FC" wp14:editId="039AF6D1">
            <wp:simplePos x="0" y="0"/>
            <wp:positionH relativeFrom="margin">
              <wp:align>right</wp:align>
            </wp:positionH>
            <wp:positionV relativeFrom="page">
              <wp:posOffset>5046980</wp:posOffset>
            </wp:positionV>
            <wp:extent cx="3263265" cy="5800725"/>
            <wp:effectExtent l="7620" t="0" r="1905" b="1905"/>
            <wp:wrapSquare wrapText="bothSides"/>
            <wp:docPr id="19993337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263265" cy="580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FD843" w14:textId="77777777" w:rsidR="00604FCB" w:rsidRDefault="00604FCB" w:rsidP="00604FCB"/>
    <w:p w14:paraId="3B9659DB" w14:textId="21F072F9" w:rsidR="00E558A0" w:rsidRPr="00020CB5" w:rsidRDefault="00E558A0" w:rsidP="00020CB5">
      <w:r>
        <w:rPr>
          <w:noProof/>
        </w:rPr>
        <w:drawing>
          <wp:anchor distT="0" distB="0" distL="114300" distR="114300" simplePos="0" relativeHeight="251658240" behindDoc="0" locked="0" layoutInCell="1" allowOverlap="1" wp14:anchorId="70076012" wp14:editId="75FEBE73">
            <wp:simplePos x="0" y="0"/>
            <wp:positionH relativeFrom="column">
              <wp:posOffset>-42203</wp:posOffset>
            </wp:positionH>
            <wp:positionV relativeFrom="page">
              <wp:posOffset>2834591</wp:posOffset>
            </wp:positionV>
            <wp:extent cx="5731510" cy="3223895"/>
            <wp:effectExtent l="0" t="0" r="2540" b="0"/>
            <wp:wrapSquare wrapText="bothSides"/>
            <wp:docPr id="12162883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sectPr w:rsidR="00E558A0" w:rsidRPr="00020CB5" w:rsidSect="002C37BD">
      <w:headerReference w:type="defaul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430D" w14:textId="77777777" w:rsidR="006C2F34" w:rsidRDefault="006C2F34">
      <w:pPr>
        <w:spacing w:line="240" w:lineRule="auto"/>
      </w:pPr>
      <w:r>
        <w:separator/>
      </w:r>
    </w:p>
    <w:p w14:paraId="4BD14188" w14:textId="77777777" w:rsidR="006C2F34" w:rsidRDefault="006C2F34"/>
  </w:endnote>
  <w:endnote w:type="continuationSeparator" w:id="0">
    <w:p w14:paraId="6AC03D33" w14:textId="77777777" w:rsidR="006C2F34" w:rsidRDefault="006C2F34">
      <w:pPr>
        <w:spacing w:line="240" w:lineRule="auto"/>
      </w:pPr>
      <w:r>
        <w:continuationSeparator/>
      </w:r>
    </w:p>
    <w:p w14:paraId="6BF8BE84" w14:textId="77777777" w:rsidR="006C2F34" w:rsidRDefault="006C2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85FA8" w14:textId="77777777" w:rsidR="006C2F34" w:rsidRDefault="006C2F34">
      <w:pPr>
        <w:spacing w:line="240" w:lineRule="auto"/>
      </w:pPr>
      <w:r>
        <w:separator/>
      </w:r>
    </w:p>
    <w:p w14:paraId="670A73C4" w14:textId="77777777" w:rsidR="006C2F34" w:rsidRDefault="006C2F34"/>
  </w:footnote>
  <w:footnote w:type="continuationSeparator" w:id="0">
    <w:p w14:paraId="2A216A38" w14:textId="77777777" w:rsidR="006C2F34" w:rsidRDefault="006C2F34">
      <w:pPr>
        <w:spacing w:line="240" w:lineRule="auto"/>
      </w:pPr>
      <w:r>
        <w:continuationSeparator/>
      </w:r>
    </w:p>
    <w:p w14:paraId="5EF4B923" w14:textId="77777777" w:rsidR="006C2F34" w:rsidRDefault="006C2F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179F" w14:textId="7751FB2D" w:rsidR="00E81978" w:rsidRDefault="00E819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16E16CF9"/>
    <w:multiLevelType w:val="hybridMultilevel"/>
    <w:tmpl w:val="6120A1F2"/>
    <w:lvl w:ilvl="0" w:tplc="211EF5B2">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2A2B7A5A"/>
    <w:multiLevelType w:val="hybridMultilevel"/>
    <w:tmpl w:val="701EBAA0"/>
    <w:lvl w:ilvl="0" w:tplc="71C616E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 w15:restartNumberingAfterBreak="0">
    <w:nsid w:val="2DD2140B"/>
    <w:multiLevelType w:val="hybridMultilevel"/>
    <w:tmpl w:val="55727B4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15:restartNumberingAfterBreak="0">
    <w:nsid w:val="375C0B36"/>
    <w:multiLevelType w:val="hybridMultilevel"/>
    <w:tmpl w:val="99E432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81537C3"/>
    <w:multiLevelType w:val="hybridMultilevel"/>
    <w:tmpl w:val="05609BA0"/>
    <w:lvl w:ilvl="0" w:tplc="71C616EE">
      <w:start w:val="1"/>
      <w:numFmt w:val="decimal"/>
      <w:lvlText w:val="%1."/>
      <w:lvlJc w:val="left"/>
      <w:pPr>
        <w:ind w:left="1080" w:hanging="360"/>
      </w:pPr>
      <w:rPr>
        <w:rFonts w:hint="default"/>
      </w:rPr>
    </w:lvl>
    <w:lvl w:ilvl="1" w:tplc="E2600DAC">
      <w:start w:val="10"/>
      <w:numFmt w:val="bullet"/>
      <w:lvlText w:val="-"/>
      <w:lvlJc w:val="left"/>
      <w:pPr>
        <w:ind w:left="1800" w:hanging="360"/>
      </w:pPr>
      <w:rPr>
        <w:rFonts w:ascii="Times New Roman" w:eastAsiaTheme="minorEastAsia" w:hAnsi="Times New Roman" w:cs="Times New Roman" w:hint="default"/>
      </w:r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15:restartNumberingAfterBreak="0">
    <w:nsid w:val="38376788"/>
    <w:multiLevelType w:val="hybridMultilevel"/>
    <w:tmpl w:val="1F24025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6" w15:restartNumberingAfterBreak="0">
    <w:nsid w:val="4871657E"/>
    <w:multiLevelType w:val="hybridMultilevel"/>
    <w:tmpl w:val="D51E8DBE"/>
    <w:lvl w:ilvl="0" w:tplc="71C616EE">
      <w:start w:val="1"/>
      <w:numFmt w:val="decimal"/>
      <w:lvlText w:val="%1."/>
      <w:lvlJc w:val="left"/>
      <w:pPr>
        <w:ind w:left="108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163DC1"/>
    <w:multiLevelType w:val="hybridMultilevel"/>
    <w:tmpl w:val="DC1EF738"/>
    <w:lvl w:ilvl="0" w:tplc="3FFAE2D6">
      <w:numFmt w:val="bullet"/>
      <w:lvlText w:val="-"/>
      <w:lvlJc w:val="left"/>
      <w:pPr>
        <w:ind w:left="1080" w:hanging="360"/>
      </w:pPr>
      <w:rPr>
        <w:rFonts w:ascii="Times New Roman" w:eastAsiaTheme="minorEastAsia"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0" w15:restartNumberingAfterBreak="0">
    <w:nsid w:val="61640A97"/>
    <w:multiLevelType w:val="hybridMultilevel"/>
    <w:tmpl w:val="E4844B9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CD316E"/>
    <w:multiLevelType w:val="hybridMultilevel"/>
    <w:tmpl w:val="EEDAB5AC"/>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num w:numId="1" w16cid:durableId="1592734243">
    <w:abstractNumId w:val="9"/>
  </w:num>
  <w:num w:numId="2" w16cid:durableId="2082094503">
    <w:abstractNumId w:val="7"/>
  </w:num>
  <w:num w:numId="3" w16cid:durableId="1170415343">
    <w:abstractNumId w:val="6"/>
  </w:num>
  <w:num w:numId="4" w16cid:durableId="1355620081">
    <w:abstractNumId w:val="5"/>
  </w:num>
  <w:num w:numId="5" w16cid:durableId="1318921423">
    <w:abstractNumId w:val="4"/>
  </w:num>
  <w:num w:numId="6" w16cid:durableId="466700693">
    <w:abstractNumId w:val="8"/>
  </w:num>
  <w:num w:numId="7" w16cid:durableId="794174263">
    <w:abstractNumId w:val="3"/>
  </w:num>
  <w:num w:numId="8" w16cid:durableId="2077773466">
    <w:abstractNumId w:val="2"/>
  </w:num>
  <w:num w:numId="9" w16cid:durableId="1070419200">
    <w:abstractNumId w:val="1"/>
  </w:num>
  <w:num w:numId="10" w16cid:durableId="1819610210">
    <w:abstractNumId w:val="0"/>
  </w:num>
  <w:num w:numId="11" w16cid:durableId="997920973">
    <w:abstractNumId w:val="9"/>
    <w:lvlOverride w:ilvl="0">
      <w:startOverride w:val="1"/>
    </w:lvlOverride>
  </w:num>
  <w:num w:numId="12" w16cid:durableId="1579749184">
    <w:abstractNumId w:val="22"/>
  </w:num>
  <w:num w:numId="13" w16cid:durableId="1794322100">
    <w:abstractNumId w:val="18"/>
  </w:num>
  <w:num w:numId="14" w16cid:durableId="2046447987">
    <w:abstractNumId w:val="17"/>
  </w:num>
  <w:num w:numId="15" w16cid:durableId="1248733453">
    <w:abstractNumId w:val="21"/>
  </w:num>
  <w:num w:numId="16" w16cid:durableId="1440181121">
    <w:abstractNumId w:val="23"/>
  </w:num>
  <w:num w:numId="17" w16cid:durableId="1290817655">
    <w:abstractNumId w:val="14"/>
  </w:num>
  <w:num w:numId="18" w16cid:durableId="510334555">
    <w:abstractNumId w:val="16"/>
  </w:num>
  <w:num w:numId="19" w16cid:durableId="1860120440">
    <w:abstractNumId w:val="11"/>
  </w:num>
  <w:num w:numId="20" w16cid:durableId="461847444">
    <w:abstractNumId w:val="20"/>
  </w:num>
  <w:num w:numId="21" w16cid:durableId="374038722">
    <w:abstractNumId w:val="13"/>
  </w:num>
  <w:num w:numId="22" w16cid:durableId="359933133">
    <w:abstractNumId w:val="10"/>
  </w:num>
  <w:num w:numId="23" w16cid:durableId="744377354">
    <w:abstractNumId w:val="12"/>
  </w:num>
  <w:num w:numId="24" w16cid:durableId="79715411">
    <w:abstractNumId w:val="15"/>
  </w:num>
  <w:num w:numId="25" w16cid:durableId="14419536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1B"/>
    <w:rsid w:val="00004CE2"/>
    <w:rsid w:val="00020CB5"/>
    <w:rsid w:val="00024C1B"/>
    <w:rsid w:val="00032346"/>
    <w:rsid w:val="000D3F41"/>
    <w:rsid w:val="001D7CEC"/>
    <w:rsid w:val="001F0C14"/>
    <w:rsid w:val="0028702D"/>
    <w:rsid w:val="002B1EF5"/>
    <w:rsid w:val="002C37BD"/>
    <w:rsid w:val="002D7163"/>
    <w:rsid w:val="00323EE5"/>
    <w:rsid w:val="00343CE5"/>
    <w:rsid w:val="00352826"/>
    <w:rsid w:val="00355DCA"/>
    <w:rsid w:val="00361995"/>
    <w:rsid w:val="003D4A29"/>
    <w:rsid w:val="003F4364"/>
    <w:rsid w:val="003F61A0"/>
    <w:rsid w:val="00551A02"/>
    <w:rsid w:val="005534FA"/>
    <w:rsid w:val="005D3A03"/>
    <w:rsid w:val="005E0DEB"/>
    <w:rsid w:val="00604FCB"/>
    <w:rsid w:val="006467CE"/>
    <w:rsid w:val="00682C12"/>
    <w:rsid w:val="006C2F34"/>
    <w:rsid w:val="006E6B83"/>
    <w:rsid w:val="0078301B"/>
    <w:rsid w:val="00785A03"/>
    <w:rsid w:val="008002C0"/>
    <w:rsid w:val="00813AAC"/>
    <w:rsid w:val="00821D6A"/>
    <w:rsid w:val="00830316"/>
    <w:rsid w:val="00844E96"/>
    <w:rsid w:val="008504A8"/>
    <w:rsid w:val="008553BA"/>
    <w:rsid w:val="0087291B"/>
    <w:rsid w:val="008808D4"/>
    <w:rsid w:val="008821B3"/>
    <w:rsid w:val="008C5323"/>
    <w:rsid w:val="00964595"/>
    <w:rsid w:val="00967E79"/>
    <w:rsid w:val="009918F4"/>
    <w:rsid w:val="009A6A3B"/>
    <w:rsid w:val="009E7CCE"/>
    <w:rsid w:val="00AA552D"/>
    <w:rsid w:val="00AB5BA3"/>
    <w:rsid w:val="00AF2C87"/>
    <w:rsid w:val="00AF5D4D"/>
    <w:rsid w:val="00B06CDA"/>
    <w:rsid w:val="00B823AA"/>
    <w:rsid w:val="00BA45DB"/>
    <w:rsid w:val="00BF4184"/>
    <w:rsid w:val="00C0601E"/>
    <w:rsid w:val="00C31D30"/>
    <w:rsid w:val="00C63E81"/>
    <w:rsid w:val="00C7337D"/>
    <w:rsid w:val="00CD6E39"/>
    <w:rsid w:val="00CF6E91"/>
    <w:rsid w:val="00D104CE"/>
    <w:rsid w:val="00D85B68"/>
    <w:rsid w:val="00D96457"/>
    <w:rsid w:val="00DB3796"/>
    <w:rsid w:val="00E03567"/>
    <w:rsid w:val="00E44B24"/>
    <w:rsid w:val="00E558A0"/>
    <w:rsid w:val="00E57B45"/>
    <w:rsid w:val="00E6004D"/>
    <w:rsid w:val="00E81978"/>
    <w:rsid w:val="00E92FCE"/>
    <w:rsid w:val="00F379B7"/>
    <w:rsid w:val="00F525FA"/>
    <w:rsid w:val="00F744A5"/>
    <w:rsid w:val="00FC7F8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65A9E"/>
  <w15:chartTrackingRefBased/>
  <w15:docId w15:val="{53374424-314E-4550-8EB7-E39B759A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3D4A29"/>
    <w:rPr>
      <w:color w:val="5F5F5F" w:themeColor="hyperlink"/>
      <w:u w:val="single"/>
    </w:rPr>
  </w:style>
  <w:style w:type="character" w:styleId="Mencinsinresolver">
    <w:name w:val="Unresolved Mention"/>
    <w:basedOn w:val="Fuentedeprrafopredeter"/>
    <w:uiPriority w:val="99"/>
    <w:semiHidden/>
    <w:unhideWhenUsed/>
    <w:rsid w:val="003D4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855">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9775734">
      <w:bodyDiv w:val="1"/>
      <w:marLeft w:val="0"/>
      <w:marRight w:val="0"/>
      <w:marTop w:val="0"/>
      <w:marBottom w:val="0"/>
      <w:divBdr>
        <w:top w:val="none" w:sz="0" w:space="0" w:color="auto"/>
        <w:left w:val="none" w:sz="0" w:space="0" w:color="auto"/>
        <w:bottom w:val="none" w:sz="0" w:space="0" w:color="auto"/>
        <w:right w:val="none" w:sz="0" w:space="0" w:color="auto"/>
      </w:divBdr>
    </w:div>
    <w:div w:id="58314733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740173890">
      <w:bodyDiv w:val="1"/>
      <w:marLeft w:val="0"/>
      <w:marRight w:val="0"/>
      <w:marTop w:val="0"/>
      <w:marBottom w:val="0"/>
      <w:divBdr>
        <w:top w:val="none" w:sz="0" w:space="0" w:color="auto"/>
        <w:left w:val="none" w:sz="0" w:space="0" w:color="auto"/>
        <w:bottom w:val="none" w:sz="0" w:space="0" w:color="auto"/>
        <w:right w:val="none" w:sz="0" w:space="0" w:color="auto"/>
      </w:divBdr>
    </w:div>
    <w:div w:id="776633519">
      <w:bodyDiv w:val="1"/>
      <w:marLeft w:val="0"/>
      <w:marRight w:val="0"/>
      <w:marTop w:val="0"/>
      <w:marBottom w:val="0"/>
      <w:divBdr>
        <w:top w:val="none" w:sz="0" w:space="0" w:color="auto"/>
        <w:left w:val="none" w:sz="0" w:space="0" w:color="auto"/>
        <w:bottom w:val="none" w:sz="0" w:space="0" w:color="auto"/>
        <w:right w:val="none" w:sz="0" w:space="0" w:color="auto"/>
      </w:divBdr>
    </w:div>
    <w:div w:id="8247855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132568">
      <w:bodyDiv w:val="1"/>
      <w:marLeft w:val="0"/>
      <w:marRight w:val="0"/>
      <w:marTop w:val="0"/>
      <w:marBottom w:val="0"/>
      <w:divBdr>
        <w:top w:val="none" w:sz="0" w:space="0" w:color="auto"/>
        <w:left w:val="none" w:sz="0" w:space="0" w:color="auto"/>
        <w:bottom w:val="none" w:sz="0" w:space="0" w:color="auto"/>
        <w:right w:val="none" w:sz="0" w:space="0" w:color="auto"/>
      </w:divBdr>
    </w:div>
    <w:div w:id="1221206243">
      <w:bodyDiv w:val="1"/>
      <w:marLeft w:val="0"/>
      <w:marRight w:val="0"/>
      <w:marTop w:val="0"/>
      <w:marBottom w:val="0"/>
      <w:divBdr>
        <w:top w:val="none" w:sz="0" w:space="0" w:color="auto"/>
        <w:left w:val="none" w:sz="0" w:space="0" w:color="auto"/>
        <w:bottom w:val="none" w:sz="0" w:space="0" w:color="auto"/>
        <w:right w:val="none" w:sz="0" w:space="0" w:color="auto"/>
      </w:divBdr>
    </w:div>
    <w:div w:id="123492600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2294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159223">
      <w:bodyDiv w:val="1"/>
      <w:marLeft w:val="0"/>
      <w:marRight w:val="0"/>
      <w:marTop w:val="0"/>
      <w:marBottom w:val="0"/>
      <w:divBdr>
        <w:top w:val="none" w:sz="0" w:space="0" w:color="auto"/>
        <w:left w:val="none" w:sz="0" w:space="0" w:color="auto"/>
        <w:bottom w:val="none" w:sz="0" w:space="0" w:color="auto"/>
        <w:right w:val="none" w:sz="0" w:space="0" w:color="auto"/>
      </w:divBdr>
    </w:div>
    <w:div w:id="1637249420">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83314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757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Informe%20de%20estilo%20APA%20(6.&#170;%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69837E17754F779DF4DBB4DFF335C0"/>
        <w:category>
          <w:name w:val="General"/>
          <w:gallery w:val="placeholder"/>
        </w:category>
        <w:types>
          <w:type w:val="bbPlcHdr"/>
        </w:types>
        <w:behaviors>
          <w:behavior w:val="content"/>
        </w:behaviors>
        <w:guid w:val="{7575A7B0-757C-4C1D-8D49-FB0DAACE7E1A}"/>
      </w:docPartPr>
      <w:docPartBody>
        <w:p w:rsidR="006925D4" w:rsidRDefault="00000000">
          <w:pPr>
            <w:pStyle w:val="9A69837E17754F779DF4DBB4DFF335C0"/>
          </w:pPr>
          <w:r w:rsidRPr="00AB5BA3">
            <w:rPr>
              <w:lang w:bidi="es-ES"/>
            </w:rPr>
            <w:t>[Título aquí, hasta 12 palabras, en una o dos líneas]</w:t>
          </w:r>
        </w:p>
      </w:docPartBody>
    </w:docPart>
    <w:docPart>
      <w:docPartPr>
        <w:name w:val="13A16ED107374A689BB757207108C0F5"/>
        <w:category>
          <w:name w:val="General"/>
          <w:gallery w:val="placeholder"/>
        </w:category>
        <w:types>
          <w:type w:val="bbPlcHdr"/>
        </w:types>
        <w:behaviors>
          <w:behavior w:val="content"/>
        </w:behaviors>
        <w:guid w:val="{1E6342F7-7965-4455-B579-563B67F3202A}"/>
      </w:docPartPr>
      <w:docPartBody>
        <w:p w:rsidR="006925D4" w:rsidRDefault="00835658" w:rsidP="00835658">
          <w:pPr>
            <w:pStyle w:val="13A16ED107374A689BB757207108C0F5"/>
          </w:pPr>
          <w:r>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58"/>
    <w:rsid w:val="00686B19"/>
    <w:rsid w:val="006925D4"/>
    <w:rsid w:val="00835658"/>
    <w:rsid w:val="00B17FBF"/>
    <w:rsid w:val="00BD39E0"/>
    <w:rsid w:val="00E54DCD"/>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V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4"/>
    <w:unhideWhenUsed/>
    <w:qFormat/>
    <w:rPr>
      <w:i/>
      <w:iCs/>
    </w:rPr>
  </w:style>
  <w:style w:type="paragraph" w:customStyle="1" w:styleId="9A69837E17754F779DF4DBB4DFF335C0">
    <w:name w:val="9A69837E17754F779DF4DBB4DFF335C0"/>
  </w:style>
  <w:style w:type="paragraph" w:customStyle="1" w:styleId="13A16ED107374A689BB757207108C0F5">
    <w:name w:val="13A16ED107374A689BB757207108C0F5"/>
    <w:rsid w:val="00835658"/>
  </w:style>
  <w:style w:type="paragraph" w:customStyle="1" w:styleId="5359A08EBFC64BEB9DA2F9FB78E78003">
    <w:name w:val="5359A08EBFC64BEB9DA2F9FB78E78003"/>
    <w:rsid w:val="00E54DCD"/>
  </w:style>
  <w:style w:type="paragraph" w:customStyle="1" w:styleId="DE064D51860E4ECE842520109CE936E5">
    <w:name w:val="DE064D51860E4ECE842520109CE936E5"/>
    <w:rsid w:val="00E54D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613</TotalTime>
  <Pages>1</Pages>
  <Words>1256</Words>
  <Characters>6911</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Aprovechemos Nuestras Capacidades al Pensar</vt: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Preservando Nuestro Computador.
Sistemas Operativos y su Mantenimiento: Recursos y Herramientas</dc:title>
  <dc:subject/>
  <dc:creator>Andrew</dc:creator>
  <cp:keywords/>
  <dc:description/>
  <cp:lastModifiedBy>Andrés Luna</cp:lastModifiedBy>
  <cp:revision>11</cp:revision>
  <cp:lastPrinted>2023-07-21T03:31:00Z</cp:lastPrinted>
  <dcterms:created xsi:type="dcterms:W3CDTF">2023-06-09T22:42:00Z</dcterms:created>
  <dcterms:modified xsi:type="dcterms:W3CDTF">2023-07-21T03:31:00Z</dcterms:modified>
</cp:coreProperties>
</file>